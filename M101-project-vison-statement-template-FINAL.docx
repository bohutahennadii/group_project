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7125" w:rsidRDefault="00817125" w:rsidP="00E80A6A">
      <w:pPr>
        <w:tabs>
          <w:tab w:val="left" w:pos="7650"/>
        </w:tabs>
        <w:spacing w:after="60"/>
        <w:ind w:firstLine="7474"/>
      </w:pPr>
    </w:p>
    <w:tbl>
      <w:tblPr>
        <w:tblW w:w="11219" w:type="dxa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9"/>
      </w:tblGrid>
      <w:tr w:rsidR="00817125" w:rsidTr="00371956">
        <w:trPr>
          <w:trHeight w:val="772"/>
        </w:trPr>
        <w:tc>
          <w:tcPr>
            <w:tcW w:w="11219" w:type="dxa"/>
            <w:shd w:val="clear" w:color="auto" w:fill="D9D9D9"/>
          </w:tcPr>
          <w:p w:rsidR="00817125" w:rsidRPr="000C60F0" w:rsidRDefault="00203FC5" w:rsidP="002D3A7D">
            <w:pPr>
              <w:pStyle w:val="a7"/>
              <w:tabs>
                <w:tab w:val="clear" w:pos="4320"/>
                <w:tab w:val="center" w:pos="8640"/>
                <w:tab w:val="right" w:pos="9360"/>
              </w:tabs>
              <w:spacing w:before="80"/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</w:pPr>
            <w:r w:rsidRPr="00203FC5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>Ternopil Lost &amp; Found</w:t>
            </w:r>
            <w:r w:rsidR="00F114EC">
              <w:rPr>
                <w:rFonts w:ascii="Helvetica" w:hAnsi="Helvetica"/>
                <w:b/>
                <w:bCs/>
                <w:kern w:val="28"/>
                <w:sz w:val="32"/>
                <w:szCs w:val="32"/>
              </w:rPr>
              <w:t xml:space="preserve">  </w:t>
            </w:r>
          </w:p>
          <w:p w:rsidR="00817125" w:rsidRPr="007A4242" w:rsidRDefault="00DB079B" w:rsidP="00172B5C">
            <w:pPr>
              <w:pStyle w:val="SubtitleDocumentName"/>
              <w:spacing w:after="120"/>
              <w:ind w:left="720"/>
              <w:rPr>
                <w:i w:val="0"/>
                <w:lang w:val="uk-UA"/>
              </w:rPr>
            </w:pPr>
            <w:r w:rsidRPr="008728F8">
              <w:rPr>
                <w:i w:val="0"/>
              </w:rPr>
              <w:t>Project</w:t>
            </w:r>
            <w:r w:rsidR="004B03B3" w:rsidRPr="008728F8">
              <w:rPr>
                <w:i w:val="0"/>
              </w:rPr>
              <w:t xml:space="preserve"> Charge Document</w:t>
            </w:r>
            <w:r w:rsidR="00CA1D95" w:rsidRPr="008728F8">
              <w:rPr>
                <w:i w:val="0"/>
              </w:rPr>
              <w:t xml:space="preserve"> (</w:t>
            </w:r>
            <w:r w:rsidR="009B2FD3" w:rsidRPr="008728F8">
              <w:rPr>
                <w:i w:val="0"/>
              </w:rPr>
              <w:t>M101</w:t>
            </w:r>
            <w:r w:rsidR="00CA1D95" w:rsidRPr="008728F8">
              <w:rPr>
                <w:i w:val="0"/>
              </w:rPr>
              <w:t>)</w:t>
            </w:r>
          </w:p>
        </w:tc>
      </w:tr>
    </w:tbl>
    <w:p w:rsidR="000E2907" w:rsidRDefault="000E2907" w:rsidP="00F81670">
      <w:pPr>
        <w:pStyle w:val="a2"/>
        <w:spacing w:after="60"/>
        <w:ind w:left="0"/>
        <w:rPr>
          <w:rFonts w:ascii="Palatino" w:hAnsi="Palatino"/>
          <w:b/>
          <w:i/>
          <w:color w:val="0000FF"/>
        </w:rPr>
      </w:pPr>
    </w:p>
    <w:p w:rsidR="00572117" w:rsidRPr="008F791B" w:rsidRDefault="00DB079B" w:rsidP="008F791B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2E6F13" w:rsidRPr="00937990">
        <w:rPr>
          <w:rFonts w:ascii="Tahoma" w:hAnsi="Tahoma"/>
          <w:b/>
          <w:kern w:val="28"/>
          <w:sz w:val="24"/>
          <w:szCs w:val="24"/>
        </w:rPr>
        <w:t xml:space="preserve"> </w:t>
      </w:r>
      <w:r w:rsidR="004F1AEC">
        <w:rPr>
          <w:rFonts w:ascii="Tahoma" w:hAnsi="Tahoma"/>
          <w:b/>
          <w:kern w:val="28"/>
          <w:sz w:val="24"/>
          <w:szCs w:val="24"/>
        </w:rPr>
        <w:t>Information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780"/>
        <w:gridCol w:w="2340"/>
        <w:gridCol w:w="2160"/>
      </w:tblGrid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bookmarkStart w:id="0" w:name="OLE_LINK1"/>
            <w:bookmarkStart w:id="1" w:name="OLE_LINK2"/>
            <w:bookmarkStart w:id="2" w:name="OLE_LINK3"/>
            <w:r w:rsidRPr="00491068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E74BB8" w:rsidP="001736EF">
            <w:pPr>
              <w:pStyle w:val="a2"/>
              <w:ind w:left="0"/>
              <w:rPr>
                <w:rFonts w:cs="Arial"/>
                <w:sz w:val="20"/>
              </w:rPr>
            </w:pPr>
            <w:r w:rsidRPr="00E74BB8">
              <w:rPr>
                <w:rFonts w:cs="Arial"/>
                <w:sz w:val="20"/>
              </w:rPr>
              <w:t>Ternopil Lost &amp; Found</w:t>
            </w: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PlanView Number: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1</w:t>
            </w:r>
          </w:p>
        </w:tc>
      </w:tr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20.02.2024</w:t>
            </w:r>
          </w:p>
        </w:tc>
      </w:tr>
      <w:tr w:rsidR="004F1AEC" w:rsidTr="001736EF">
        <w:tc>
          <w:tcPr>
            <w:tcW w:w="198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8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Богута Геннадій</w:t>
            </w:r>
          </w:p>
        </w:tc>
        <w:tc>
          <w:tcPr>
            <w:tcW w:w="2340" w:type="dxa"/>
            <w:shd w:val="clear" w:color="auto" w:fill="D9D9D9"/>
          </w:tcPr>
          <w:p w:rsidR="004F1AEC" w:rsidRPr="00491068" w:rsidRDefault="004F1AEC" w:rsidP="001736EF">
            <w:pPr>
              <w:pStyle w:val="a2"/>
              <w:ind w:left="0"/>
              <w:rPr>
                <w:rFonts w:cs="Arial"/>
                <w:b/>
                <w:szCs w:val="22"/>
              </w:rPr>
            </w:pPr>
            <w:r w:rsidRPr="00491068"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60" w:type="dxa"/>
            <w:shd w:val="clear" w:color="auto" w:fill="auto"/>
          </w:tcPr>
          <w:p w:rsidR="004F1AEC" w:rsidRPr="00491068" w:rsidRDefault="00D87FB3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30.05..2024</w:t>
            </w:r>
          </w:p>
        </w:tc>
      </w:tr>
      <w:bookmarkEnd w:id="0"/>
      <w:bookmarkEnd w:id="1"/>
      <w:bookmarkEnd w:id="2"/>
    </w:tbl>
    <w:p w:rsidR="004F4260" w:rsidRPr="005E5D59" w:rsidRDefault="004F4260" w:rsidP="001643AA">
      <w:pPr>
        <w:pStyle w:val="a2"/>
        <w:spacing w:after="160"/>
        <w:ind w:left="360"/>
        <w:rPr>
          <w:rFonts w:ascii="Arial" w:hAnsi="Arial" w:cs="Arial"/>
          <w:color w:val="0000FF"/>
          <w:sz w:val="20"/>
        </w:rPr>
      </w:pPr>
    </w:p>
    <w:p w:rsidR="00903487" w:rsidRPr="008F791B" w:rsidRDefault="00DB079B" w:rsidP="00302B4A">
      <w:pPr>
        <w:numPr>
          <w:ilvl w:val="0"/>
          <w:numId w:val="11"/>
        </w:numPr>
        <w:spacing w:before="60" w:after="120"/>
        <w:rPr>
          <w:rFonts w:ascii="Tahoma" w:hAnsi="Tahoma"/>
          <w:b/>
          <w:kern w:val="28"/>
          <w:sz w:val="24"/>
          <w:szCs w:val="24"/>
        </w:rPr>
      </w:pPr>
      <w:r w:rsidRPr="00937990">
        <w:rPr>
          <w:rFonts w:ascii="Tahoma" w:hAnsi="Tahoma"/>
          <w:b/>
          <w:kern w:val="28"/>
          <w:sz w:val="24"/>
          <w:szCs w:val="24"/>
        </w:rPr>
        <w:t>Project</w:t>
      </w:r>
      <w:r w:rsidR="004F4260" w:rsidRPr="00937990">
        <w:rPr>
          <w:rFonts w:ascii="Tahoma" w:hAnsi="Tahoma"/>
          <w:b/>
          <w:kern w:val="28"/>
          <w:sz w:val="24"/>
          <w:szCs w:val="24"/>
        </w:rPr>
        <w:t xml:space="preserve"> Leads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1"/>
        <w:gridCol w:w="3004"/>
        <w:gridCol w:w="3545"/>
      </w:tblGrid>
      <w:tr w:rsidR="004F4260" w:rsidRPr="00491068" w:rsidTr="001736EF">
        <w:trPr>
          <w:trHeight w:val="485"/>
          <w:tblHeader/>
        </w:trPr>
        <w:tc>
          <w:tcPr>
            <w:tcW w:w="3711" w:type="dxa"/>
            <w:shd w:val="clear" w:color="auto" w:fill="E0E0E0"/>
          </w:tcPr>
          <w:p w:rsidR="004F4260" w:rsidRPr="00491068" w:rsidRDefault="004F4260" w:rsidP="001736EF">
            <w:pPr>
              <w:pStyle w:val="a2"/>
              <w:ind w:left="0"/>
              <w:rPr>
                <w:i/>
                <w:color w:val="0000FF"/>
                <w:szCs w:val="22"/>
              </w:rPr>
            </w:pPr>
            <w:r w:rsidRPr="00491068"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shd w:val="clear" w:color="auto" w:fill="E0E0E0"/>
          </w:tcPr>
          <w:p w:rsidR="004F4260" w:rsidRPr="00491068" w:rsidRDefault="004F4260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shd w:val="clear" w:color="auto" w:fill="E0E0E0"/>
          </w:tcPr>
          <w:p w:rsidR="004F4260" w:rsidRPr="00491068" w:rsidRDefault="004F4260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Unit</w:t>
            </w:r>
          </w:p>
        </w:tc>
      </w:tr>
      <w:tr w:rsidR="004F4260" w:rsidRPr="00491068" w:rsidTr="001736EF">
        <w:trPr>
          <w:cantSplit/>
          <w:trHeight w:val="361"/>
        </w:trPr>
        <w:tc>
          <w:tcPr>
            <w:tcW w:w="3711" w:type="dxa"/>
          </w:tcPr>
          <w:p w:rsidR="00D87FB3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  <w:lang w:val="uk-UA"/>
              </w:rPr>
              <w:t>Богута Геннадій</w:t>
            </w:r>
          </w:p>
        </w:tc>
        <w:tc>
          <w:tcPr>
            <w:tcW w:w="3004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</w:t>
            </w:r>
          </w:p>
        </w:tc>
        <w:tc>
          <w:tcPr>
            <w:tcW w:w="3545" w:type="dxa"/>
          </w:tcPr>
          <w:p w:rsidR="004F4260" w:rsidRPr="00491068" w:rsidRDefault="0026708C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</w:t>
            </w:r>
            <w:r w:rsidR="0004124D">
              <w:rPr>
                <w:rFonts w:cs="Arial"/>
                <w:sz w:val="20"/>
              </w:rPr>
              <w:t>roject Manager</w:t>
            </w:r>
          </w:p>
        </w:tc>
      </w:tr>
      <w:tr w:rsidR="004F4260" w:rsidRPr="00491068" w:rsidTr="001736EF">
        <w:trPr>
          <w:cantSplit/>
          <w:trHeight w:val="361"/>
        </w:trPr>
        <w:tc>
          <w:tcPr>
            <w:tcW w:w="3711" w:type="dxa"/>
          </w:tcPr>
          <w:p w:rsidR="004F4260" w:rsidRPr="00491068" w:rsidRDefault="00D87FB3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Вороновський Володимир</w:t>
            </w:r>
          </w:p>
        </w:tc>
        <w:tc>
          <w:tcPr>
            <w:tcW w:w="3004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</w:t>
            </w:r>
          </w:p>
        </w:tc>
        <w:tc>
          <w:tcPr>
            <w:tcW w:w="3545" w:type="dxa"/>
          </w:tcPr>
          <w:p w:rsidR="004F4260" w:rsidRPr="00491068" w:rsidRDefault="0004124D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Frontend </w:t>
            </w:r>
            <w:r w:rsidR="008F791B" w:rsidRPr="008F791B">
              <w:rPr>
                <w:rFonts w:cs="Arial"/>
                <w:sz w:val="20"/>
              </w:rPr>
              <w:t>Development</w:t>
            </w:r>
          </w:p>
        </w:tc>
      </w:tr>
      <w:tr w:rsidR="004F4260" w:rsidRPr="00491068" w:rsidTr="001736EF">
        <w:trPr>
          <w:cantSplit/>
          <w:trHeight w:val="361"/>
        </w:trPr>
        <w:tc>
          <w:tcPr>
            <w:tcW w:w="3711" w:type="dxa"/>
          </w:tcPr>
          <w:p w:rsidR="004F4260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  <w:lang w:val="uk-UA"/>
              </w:rPr>
              <w:t>Стешук Максим</w:t>
            </w:r>
          </w:p>
        </w:tc>
        <w:tc>
          <w:tcPr>
            <w:tcW w:w="3004" w:type="dxa"/>
          </w:tcPr>
          <w:p w:rsidR="004F4260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</w:t>
            </w:r>
          </w:p>
        </w:tc>
        <w:tc>
          <w:tcPr>
            <w:tcW w:w="3545" w:type="dxa"/>
          </w:tcPr>
          <w:p w:rsidR="004F4260" w:rsidRPr="00491068" w:rsidRDefault="0004124D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 Development</w:t>
            </w:r>
          </w:p>
        </w:tc>
      </w:tr>
      <w:tr w:rsidR="00F97D45" w:rsidRPr="00491068" w:rsidTr="001736EF">
        <w:trPr>
          <w:cantSplit/>
          <w:trHeight w:val="376"/>
        </w:trPr>
        <w:tc>
          <w:tcPr>
            <w:tcW w:w="3711" w:type="dxa"/>
          </w:tcPr>
          <w:p w:rsidR="00F97D45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  <w:lang w:val="uk-UA"/>
              </w:rPr>
              <w:t>Паньчишин Андрій</w:t>
            </w:r>
          </w:p>
        </w:tc>
        <w:tc>
          <w:tcPr>
            <w:tcW w:w="3004" w:type="dxa"/>
          </w:tcPr>
          <w:p w:rsidR="00F97D45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Design</w:t>
            </w:r>
          </w:p>
        </w:tc>
        <w:tc>
          <w:tcPr>
            <w:tcW w:w="3545" w:type="dxa"/>
          </w:tcPr>
          <w:p w:rsidR="00F97D45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UI/UX Design</w:t>
            </w:r>
          </w:p>
        </w:tc>
      </w:tr>
      <w:tr w:rsidR="00D87FB3" w:rsidRPr="00491068" w:rsidTr="001736EF">
        <w:trPr>
          <w:cantSplit/>
          <w:trHeight w:val="376"/>
        </w:trPr>
        <w:tc>
          <w:tcPr>
            <w:tcW w:w="3711" w:type="dxa"/>
          </w:tcPr>
          <w:p w:rsidR="00D87FB3" w:rsidRPr="00491068" w:rsidRDefault="00D87FB3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  <w:lang w:val="uk-UA"/>
              </w:rPr>
              <w:t>Федчишин Вікторія</w:t>
            </w:r>
          </w:p>
        </w:tc>
        <w:tc>
          <w:tcPr>
            <w:tcW w:w="3004" w:type="dxa"/>
          </w:tcPr>
          <w:p w:rsidR="00D87FB3" w:rsidRPr="0026708C" w:rsidRDefault="0026708C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uk-UA"/>
              </w:rPr>
            </w:pPr>
            <w:r>
              <w:rPr>
                <w:rFonts w:cs="Arial"/>
                <w:sz w:val="20"/>
              </w:rPr>
              <w:t>Testing</w:t>
            </w:r>
          </w:p>
        </w:tc>
        <w:tc>
          <w:tcPr>
            <w:tcW w:w="3545" w:type="dxa"/>
          </w:tcPr>
          <w:p w:rsidR="00D87FB3" w:rsidRPr="00491068" w:rsidRDefault="0026708C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</w:t>
            </w:r>
            <w:r w:rsidR="003E661D">
              <w:rPr>
                <w:rFonts w:cs="Arial"/>
                <w:sz w:val="20"/>
              </w:rPr>
              <w:t>A</w:t>
            </w:r>
          </w:p>
        </w:tc>
      </w:tr>
    </w:tbl>
    <w:p w:rsidR="00302B4A" w:rsidRPr="00CD120E" w:rsidRDefault="00DB079B" w:rsidP="00302B4A">
      <w:pPr>
        <w:pStyle w:val="1"/>
        <w:numPr>
          <w:ilvl w:val="0"/>
          <w:numId w:val="11"/>
        </w:numPr>
        <w:spacing w:before="360"/>
      </w:pPr>
      <w:r>
        <w:t>Project</w:t>
      </w:r>
      <w:r w:rsidR="00550D8F">
        <w:t xml:space="preserve"> Statement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899"/>
      </w:tblGrid>
      <w:tr w:rsidR="005232B2" w:rsidRPr="00491068" w:rsidTr="001736EF">
        <w:trPr>
          <w:trHeight w:val="353"/>
          <w:tblHeader/>
        </w:trPr>
        <w:tc>
          <w:tcPr>
            <w:tcW w:w="3361" w:type="dxa"/>
            <w:shd w:val="clear" w:color="auto" w:fill="E0E0E0"/>
          </w:tcPr>
          <w:p w:rsidR="005232B2" w:rsidRPr="00491068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Project</w:t>
            </w:r>
            <w:r w:rsidR="00FD5046" w:rsidRPr="00491068">
              <w:rPr>
                <w:b/>
                <w:szCs w:val="22"/>
              </w:rPr>
              <w:t xml:space="preserve"> Area</w:t>
            </w:r>
            <w:r w:rsidR="005232B2" w:rsidRPr="00491068">
              <w:rPr>
                <w:b/>
                <w:szCs w:val="22"/>
              </w:rPr>
              <w:t xml:space="preserve"> </w:t>
            </w:r>
          </w:p>
        </w:tc>
        <w:tc>
          <w:tcPr>
            <w:tcW w:w="6899" w:type="dxa"/>
            <w:shd w:val="clear" w:color="auto" w:fill="E0E0E0"/>
          </w:tcPr>
          <w:p w:rsidR="005232B2" w:rsidRPr="00491068" w:rsidRDefault="00C7235E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Description</w:t>
            </w:r>
          </w:p>
        </w:tc>
      </w:tr>
      <w:tr w:rsidR="005232B2" w:rsidRPr="002058DA" w:rsidTr="001736EF">
        <w:trPr>
          <w:cantSplit/>
          <w:trHeight w:val="353"/>
        </w:trPr>
        <w:tc>
          <w:tcPr>
            <w:tcW w:w="3361" w:type="dxa"/>
          </w:tcPr>
          <w:p w:rsidR="005232B2" w:rsidRPr="00491068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Background:</w:t>
            </w:r>
          </w:p>
        </w:tc>
        <w:tc>
          <w:tcPr>
            <w:tcW w:w="6899" w:type="dxa"/>
          </w:tcPr>
          <w:p w:rsidR="005232B2" w:rsidRPr="00491068" w:rsidRDefault="007A4242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Сайт " Тернопіль Лост&amp;Фаунд" буде служити як централізований ресурс для мешканців Тернополя та околиць, які втратили або знайшли особисті речі. Цей ресурс має на меті спростити процес відшукання власників втрачених речей та повернення знахідок.</w:t>
            </w:r>
          </w:p>
        </w:tc>
      </w:tr>
      <w:tr w:rsidR="00371956" w:rsidRPr="00491068" w:rsidTr="001736EF">
        <w:trPr>
          <w:cantSplit/>
          <w:trHeight w:val="353"/>
        </w:trPr>
        <w:tc>
          <w:tcPr>
            <w:tcW w:w="3361" w:type="dxa"/>
          </w:tcPr>
          <w:p w:rsidR="00371956" w:rsidRPr="00491068" w:rsidRDefault="00371956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Project Vision Statement:</w:t>
            </w:r>
          </w:p>
        </w:tc>
        <w:tc>
          <w:tcPr>
            <w:tcW w:w="6899" w:type="dxa"/>
          </w:tcPr>
          <w:p w:rsidR="00371956" w:rsidRPr="00491068" w:rsidRDefault="007A4242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Створити інклюзивну, надійну та ефективну платформу, яка використовується мешканцями Тернополя для швидкого та легкого відновлення втрачених предметів, сприяючи водночас зміцненню спільноти та взаємодопомоги.</w:t>
            </w:r>
          </w:p>
        </w:tc>
      </w:tr>
      <w:tr w:rsidR="005232B2" w:rsidRPr="00491068" w:rsidTr="001736EF">
        <w:trPr>
          <w:cantSplit/>
          <w:trHeight w:val="353"/>
        </w:trPr>
        <w:tc>
          <w:tcPr>
            <w:tcW w:w="3361" w:type="dxa"/>
            <w:tcBorders>
              <w:bottom w:val="single" w:sz="4" w:space="0" w:color="auto"/>
            </w:tcBorders>
          </w:tcPr>
          <w:p w:rsidR="005232B2" w:rsidRPr="00491068" w:rsidRDefault="00C7235E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:rsidR="005232B2" w:rsidRPr="00491068" w:rsidRDefault="007A4242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Розробити вебсайт, який буде легко навігуватися, з інтеграцією функцій соціальних мереж для підвищення взаємодії між користувачами та забезпечення успішного повернення втрачених речей їхнім власникам.</w:t>
            </w:r>
          </w:p>
        </w:tc>
      </w:tr>
      <w:tr w:rsidR="005232B2" w:rsidRPr="00491068" w:rsidTr="001736EF">
        <w:trPr>
          <w:cantSplit/>
          <w:trHeight w:val="353"/>
        </w:trPr>
        <w:tc>
          <w:tcPr>
            <w:tcW w:w="3361" w:type="dxa"/>
            <w:tcBorders>
              <w:bottom w:val="nil"/>
              <w:right w:val="dotted" w:sz="4" w:space="0" w:color="auto"/>
            </w:tcBorders>
          </w:tcPr>
          <w:p w:rsidR="005232B2" w:rsidRPr="00491068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Scope:</w:t>
            </w:r>
          </w:p>
        </w:tc>
        <w:tc>
          <w:tcPr>
            <w:tcW w:w="6899" w:type="dxa"/>
            <w:tcBorders>
              <w:left w:val="dotted" w:sz="4" w:space="0" w:color="auto"/>
              <w:bottom w:val="dotted" w:sz="4" w:space="0" w:color="auto"/>
            </w:tcBorders>
          </w:tcPr>
          <w:p w:rsidR="005232B2" w:rsidRPr="00491068" w:rsidRDefault="005232B2" w:rsidP="001736EF">
            <w:pPr>
              <w:pStyle w:val="a2"/>
              <w:tabs>
                <w:tab w:val="right" w:pos="3042"/>
              </w:tabs>
              <w:spacing w:before="40" w:after="40"/>
              <w:ind w:left="0"/>
              <w:rPr>
                <w:rFonts w:cs="Arial"/>
                <w:sz w:val="20"/>
              </w:rPr>
            </w:pPr>
          </w:p>
        </w:tc>
      </w:tr>
      <w:tr w:rsidR="00C7235E" w:rsidRPr="002058DA" w:rsidTr="001736EF">
        <w:trPr>
          <w:trHeight w:val="353"/>
        </w:trPr>
        <w:tc>
          <w:tcPr>
            <w:tcW w:w="336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:rsidR="00C7235E" w:rsidRPr="00491068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ab/>
              <w:t>Included in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7A4242" w:rsidRPr="00491068" w:rsidRDefault="007A4242" w:rsidP="007A4242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Розробка веб-інтерфейсу для подання заявок про втрачені та знайдені речі.</w:t>
            </w:r>
          </w:p>
          <w:p w:rsidR="007A4242" w:rsidRPr="00491068" w:rsidRDefault="007A4242" w:rsidP="007A4242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Створення системи пошуку та категоризації предметів.</w:t>
            </w:r>
          </w:p>
          <w:p w:rsidR="00C7235E" w:rsidRPr="0004124D" w:rsidRDefault="007A4242" w:rsidP="0004124D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Реалізація системи сповіщень для користувачів.</w:t>
            </w:r>
          </w:p>
        </w:tc>
      </w:tr>
      <w:tr w:rsidR="00C7235E" w:rsidRPr="002058DA" w:rsidTr="001736EF">
        <w:trPr>
          <w:trHeight w:val="353"/>
        </w:trPr>
        <w:tc>
          <w:tcPr>
            <w:tcW w:w="3361" w:type="dxa"/>
            <w:tcBorders>
              <w:top w:val="nil"/>
              <w:right w:val="dotted" w:sz="4" w:space="0" w:color="auto"/>
            </w:tcBorders>
          </w:tcPr>
          <w:p w:rsidR="00C7235E" w:rsidRPr="00491068" w:rsidRDefault="00C7235E" w:rsidP="001736EF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  <w:lang w:val="ru-RU"/>
              </w:rPr>
              <w:tab/>
            </w:r>
            <w:r w:rsidR="00FD5046" w:rsidRPr="00491068">
              <w:rPr>
                <w:rFonts w:cs="Arial"/>
              </w:rPr>
              <w:t>Excluded from</w:t>
            </w:r>
            <w:r w:rsidRPr="00491068">
              <w:rPr>
                <w:rFonts w:cs="Arial"/>
              </w:rPr>
              <w:t xml:space="preserve"> scope: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</w:tcBorders>
          </w:tcPr>
          <w:p w:rsidR="007A4242" w:rsidRPr="00491068" w:rsidRDefault="007A4242" w:rsidP="009231FC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Розробка мобільного додатку.</w:t>
            </w:r>
          </w:p>
          <w:p w:rsidR="00C7235E" w:rsidRPr="00491068" w:rsidRDefault="007A4242" w:rsidP="009231FC">
            <w:pPr>
              <w:pStyle w:val="a2"/>
              <w:numPr>
                <w:ilvl w:val="0"/>
                <w:numId w:val="12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lastRenderedPageBreak/>
              <w:t>Автоматизоване відновлення речей без участі користувачів.</w:t>
            </w:r>
          </w:p>
        </w:tc>
      </w:tr>
      <w:tr w:rsidR="00C7235E" w:rsidRPr="00491068" w:rsidTr="001736EF">
        <w:trPr>
          <w:trHeight w:val="629"/>
        </w:trPr>
        <w:tc>
          <w:tcPr>
            <w:tcW w:w="3361" w:type="dxa"/>
          </w:tcPr>
          <w:p w:rsidR="00C7235E" w:rsidRPr="00491068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lastRenderedPageBreak/>
              <w:t>Impacts:</w:t>
            </w:r>
            <w:r w:rsidRPr="00491068">
              <w:rPr>
                <w:rFonts w:cs="Arial"/>
              </w:rPr>
              <w:br/>
            </w:r>
            <w:r w:rsidR="00F04798" w:rsidRPr="00491068">
              <w:rPr>
                <w:rFonts w:cs="Arial"/>
              </w:rPr>
              <w:t>(Organizational</w:t>
            </w:r>
            <w:r w:rsidRPr="00491068">
              <w:rPr>
                <w:rFonts w:cs="Arial"/>
              </w:rPr>
              <w:t xml:space="preserve"> &amp; Technical)</w:t>
            </w:r>
          </w:p>
        </w:tc>
        <w:tc>
          <w:tcPr>
            <w:tcW w:w="6899" w:type="dxa"/>
          </w:tcPr>
          <w:p w:rsidR="009231FC" w:rsidRPr="00491068" w:rsidRDefault="009231FC" w:rsidP="009231FC">
            <w:pPr>
              <w:pStyle w:val="a2"/>
              <w:spacing w:before="40" w:after="40"/>
              <w:ind w:left="4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Організаційний вплив: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5"/>
              </w:numPr>
              <w:spacing w:before="40" w:after="40"/>
              <w:ind w:left="571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Підвищення громадської відповідальності та взаємодопомоги в місті.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5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Зменшення втрат особистих речей.</w:t>
            </w:r>
          </w:p>
          <w:p w:rsidR="009231FC" w:rsidRPr="00491068" w:rsidRDefault="009231FC" w:rsidP="009231FC">
            <w:pPr>
              <w:pStyle w:val="a2"/>
              <w:spacing w:before="40" w:after="40"/>
              <w:ind w:left="4"/>
              <w:rPr>
                <w:rFonts w:cs="Arial"/>
                <w:sz w:val="20"/>
                <w:lang w:val="ru-RU"/>
              </w:rPr>
            </w:pPr>
          </w:p>
          <w:p w:rsidR="009231FC" w:rsidRPr="00491068" w:rsidRDefault="009231FC" w:rsidP="009231FC">
            <w:pPr>
              <w:pStyle w:val="a2"/>
              <w:spacing w:before="40" w:after="40"/>
              <w:ind w:left="4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Технічний вплив: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Потреба у постійній підтримці та оновленні веб-ресурсу.</w:t>
            </w:r>
          </w:p>
          <w:p w:rsidR="00C7235E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Забезпечення безпеки даних користувачів.</w:t>
            </w:r>
          </w:p>
        </w:tc>
      </w:tr>
      <w:tr w:rsidR="00C7235E" w:rsidRPr="00491068" w:rsidTr="001736EF">
        <w:trPr>
          <w:trHeight w:val="353"/>
        </w:trPr>
        <w:tc>
          <w:tcPr>
            <w:tcW w:w="3361" w:type="dxa"/>
          </w:tcPr>
          <w:p w:rsidR="00C7235E" w:rsidRPr="00491068" w:rsidRDefault="00C7235E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Dependencies:</w:t>
            </w:r>
          </w:p>
        </w:tc>
        <w:tc>
          <w:tcPr>
            <w:tcW w:w="6899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Співпраця з місцевою владою та поліцією для верифікації знахідок.</w:t>
            </w:r>
          </w:p>
          <w:p w:rsidR="00C7235E" w:rsidRPr="00491068" w:rsidRDefault="009231FC" w:rsidP="009231FC">
            <w:pPr>
              <w:pStyle w:val="a2"/>
              <w:numPr>
                <w:ilvl w:val="0"/>
                <w:numId w:val="14"/>
              </w:numPr>
              <w:spacing w:before="40" w:after="40"/>
              <w:ind w:left="571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Взаємодія з місцевими IT-фахівцями для розробки та підтримки сайту.</w:t>
            </w:r>
          </w:p>
        </w:tc>
      </w:tr>
      <w:tr w:rsidR="000E2907" w:rsidRPr="002058DA" w:rsidTr="001736EF">
        <w:trPr>
          <w:trHeight w:val="368"/>
        </w:trPr>
        <w:tc>
          <w:tcPr>
            <w:tcW w:w="3361" w:type="dxa"/>
          </w:tcPr>
          <w:p w:rsidR="000E2907" w:rsidRPr="00491068" w:rsidRDefault="000E2907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Assumptions &amp; Constraints:</w:t>
            </w:r>
          </w:p>
        </w:tc>
        <w:tc>
          <w:tcPr>
            <w:tcW w:w="6899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6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Припущення, що користувачі активно будуть використовувати сайт для повідомлення про знахідки.</w:t>
            </w:r>
          </w:p>
          <w:p w:rsidR="000E2907" w:rsidRPr="00491068" w:rsidRDefault="009231FC" w:rsidP="009231FC">
            <w:pPr>
              <w:pStyle w:val="a2"/>
              <w:numPr>
                <w:ilvl w:val="0"/>
                <w:numId w:val="16"/>
              </w:numPr>
              <w:spacing w:before="40" w:after="40"/>
              <w:ind w:left="571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Обмеження через бюджет, який може вплинути на обсяг та якість розробки.</w:t>
            </w:r>
          </w:p>
        </w:tc>
      </w:tr>
    </w:tbl>
    <w:p w:rsidR="001903DF" w:rsidRPr="009231FC" w:rsidRDefault="001903DF" w:rsidP="00835E81">
      <w:pPr>
        <w:pStyle w:val="1"/>
        <w:numPr>
          <w:ilvl w:val="0"/>
          <w:numId w:val="11"/>
        </w:numPr>
        <w:spacing w:before="0" w:after="0"/>
        <w:rPr>
          <w:szCs w:val="24"/>
          <w:lang w:val="ru-RU"/>
        </w:rPr>
        <w:sectPr w:rsidR="001903DF" w:rsidRPr="009231FC" w:rsidSect="00635E5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:rsidR="00F114EC" w:rsidRPr="008F791B" w:rsidRDefault="00FD5046" w:rsidP="00302B4A">
      <w:pPr>
        <w:pStyle w:val="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>High-level Requirements</w:t>
      </w:r>
      <w:r w:rsidR="00066535" w:rsidRPr="00937990">
        <w:rPr>
          <w:szCs w:val="24"/>
        </w:rPr>
        <w:t xml:space="preserve"> 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0"/>
        <w:gridCol w:w="6840"/>
      </w:tblGrid>
      <w:tr w:rsidR="00097F7C" w:rsidRPr="00491068" w:rsidTr="001736EF">
        <w:trPr>
          <w:tblHeader/>
        </w:trPr>
        <w:tc>
          <w:tcPr>
            <w:tcW w:w="3330" w:type="dxa"/>
            <w:shd w:val="clear" w:color="auto" w:fill="E0E0E0"/>
          </w:tcPr>
          <w:p w:rsidR="00097F7C" w:rsidRPr="00491068" w:rsidRDefault="00F97D45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Requirement</w:t>
            </w:r>
            <w:r w:rsidR="00A5200C" w:rsidRPr="00491068">
              <w:rPr>
                <w:b/>
                <w:szCs w:val="22"/>
              </w:rPr>
              <w:t xml:space="preserve"> Area</w:t>
            </w:r>
            <w:r w:rsidR="00390A8C" w:rsidRPr="00491068">
              <w:rPr>
                <w:b/>
                <w:szCs w:val="22"/>
              </w:rPr>
              <w:t xml:space="preserve"> </w:t>
            </w:r>
          </w:p>
        </w:tc>
        <w:tc>
          <w:tcPr>
            <w:tcW w:w="6840" w:type="dxa"/>
            <w:shd w:val="clear" w:color="auto" w:fill="E0E0E0"/>
          </w:tcPr>
          <w:p w:rsidR="00097F7C" w:rsidRPr="00491068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Projected</w:t>
            </w:r>
            <w:r w:rsidR="000A5F61" w:rsidRPr="00491068">
              <w:rPr>
                <w:b/>
                <w:szCs w:val="22"/>
              </w:rPr>
              <w:t xml:space="preserve"> Steps</w:t>
            </w:r>
            <w:r w:rsidR="00EA06FB" w:rsidRPr="00491068">
              <w:rPr>
                <w:b/>
                <w:szCs w:val="22"/>
              </w:rPr>
              <w:t>/</w:t>
            </w:r>
            <w:r w:rsidR="00A5200C" w:rsidRPr="00491068">
              <w:rPr>
                <w:b/>
                <w:szCs w:val="22"/>
              </w:rPr>
              <w:t>Comments</w:t>
            </w:r>
          </w:p>
        </w:tc>
      </w:tr>
      <w:tr w:rsidR="00097F7C" w:rsidRPr="002058DA" w:rsidTr="001736EF">
        <w:trPr>
          <w:cantSplit/>
        </w:trPr>
        <w:tc>
          <w:tcPr>
            <w:tcW w:w="3330" w:type="dxa"/>
          </w:tcPr>
          <w:p w:rsidR="00097F7C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User Interface Design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7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Розробка зрозумілого та інтуїтивного інтерфейсу користувача.</w:t>
            </w:r>
          </w:p>
          <w:p w:rsidR="00097F7C" w:rsidRPr="00491068" w:rsidRDefault="009231FC" w:rsidP="009231FC">
            <w:pPr>
              <w:pStyle w:val="a2"/>
              <w:numPr>
                <w:ilvl w:val="0"/>
                <w:numId w:val="17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Адаптивний дизайн, сумісний з різними пристроями (десктоп, планшет, мобільний).</w:t>
            </w:r>
          </w:p>
        </w:tc>
      </w:tr>
      <w:tr w:rsidR="00097F7C" w:rsidRPr="002058DA" w:rsidTr="001736EF">
        <w:trPr>
          <w:cantSplit/>
        </w:trPr>
        <w:tc>
          <w:tcPr>
            <w:tcW w:w="3330" w:type="dxa"/>
          </w:tcPr>
          <w:p w:rsidR="00097F7C" w:rsidRPr="00491068" w:rsidRDefault="009231FC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Database Management System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19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 xml:space="preserve">Вибір надійної </w:t>
            </w:r>
            <w:r w:rsidR="005D5CF7">
              <w:rPr>
                <w:rFonts w:cs="Arial"/>
                <w:sz w:val="20"/>
              </w:rPr>
              <w:t>SQL</w:t>
            </w:r>
            <w:r w:rsidR="005D5CF7" w:rsidRPr="003E661D">
              <w:rPr>
                <w:rFonts w:cs="Arial"/>
                <w:sz w:val="20"/>
                <w:lang w:val="ru-RU"/>
              </w:rPr>
              <w:t xml:space="preserve"> </w:t>
            </w:r>
            <w:r w:rsidRPr="00491068">
              <w:rPr>
                <w:rFonts w:cs="Arial"/>
                <w:sz w:val="20"/>
                <w:lang w:val="ru-RU"/>
              </w:rPr>
              <w:t>СУБД для зберігання даних.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19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Забезпечення конфіденційності і безпеки даних користувачів.</w:t>
            </w:r>
          </w:p>
          <w:p w:rsidR="00097F7C" w:rsidRPr="00491068" w:rsidRDefault="009231FC" w:rsidP="009231FC">
            <w:pPr>
              <w:pStyle w:val="a2"/>
              <w:numPr>
                <w:ilvl w:val="0"/>
                <w:numId w:val="19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Розробка бекап-стратегії для відновлення даних.</w:t>
            </w:r>
          </w:p>
        </w:tc>
      </w:tr>
      <w:tr w:rsidR="000A5F61" w:rsidRPr="00491068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Search Functionality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0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Реалізація функції пошуку з можливістю фільтрації за категоріями.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0"/>
              </w:numPr>
              <w:spacing w:before="40" w:after="40"/>
              <w:ind w:left="459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  <w:lang w:val="ru-RU"/>
              </w:rPr>
              <w:t>Оптимізація швидкості пошуку.</w:t>
            </w:r>
          </w:p>
        </w:tc>
      </w:tr>
      <w:tr w:rsidR="000A5F61" w:rsidRPr="002058DA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Reporting and Communication Tools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1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Система повідомлень для зв'язку між знаходжувачами та власниками.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1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Інтеграція з email для сповіщень про нові об'яви або знахідки.</w:t>
            </w:r>
          </w:p>
        </w:tc>
      </w:tr>
      <w:tr w:rsidR="000A5F61" w:rsidRPr="002058DA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Hosting and Scalability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2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Вибір хостингу з високою пропускною спроможністю та надійністю.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2"/>
              </w:numPr>
              <w:spacing w:before="40" w:after="40"/>
              <w:ind w:left="459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Забезпечення можливості масштабування ресурсів під зростаюче навантаження.</w:t>
            </w:r>
          </w:p>
        </w:tc>
      </w:tr>
      <w:tr w:rsidR="000A5F61" w:rsidRPr="002058DA" w:rsidTr="001736EF">
        <w:trPr>
          <w:cantSplit/>
        </w:trPr>
        <w:tc>
          <w:tcPr>
            <w:tcW w:w="3330" w:type="dxa"/>
          </w:tcPr>
          <w:p w:rsidR="000A5F61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Security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3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Захист від зовнішніх загроз і вразливостей.</w:t>
            </w:r>
          </w:p>
          <w:p w:rsidR="000A5F61" w:rsidRPr="00491068" w:rsidRDefault="009231FC" w:rsidP="009231FC">
            <w:pPr>
              <w:pStyle w:val="a2"/>
              <w:numPr>
                <w:ilvl w:val="0"/>
                <w:numId w:val="23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Впровадження політики конфіденційності та захисту персональних даних.</w:t>
            </w:r>
          </w:p>
        </w:tc>
      </w:tr>
      <w:tr w:rsidR="00097F7C" w:rsidRPr="002058DA" w:rsidTr="001736EF">
        <w:trPr>
          <w:cantSplit/>
        </w:trPr>
        <w:tc>
          <w:tcPr>
            <w:tcW w:w="3330" w:type="dxa"/>
          </w:tcPr>
          <w:p w:rsidR="00097F7C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Compliance and Legal Requirements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4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Дотримання законодавчих вимог щодо збору та обробки персональних даних.</w:t>
            </w:r>
          </w:p>
          <w:p w:rsidR="00097F7C" w:rsidRPr="00491068" w:rsidRDefault="009231FC" w:rsidP="009231FC">
            <w:pPr>
              <w:pStyle w:val="a2"/>
              <w:numPr>
                <w:ilvl w:val="0"/>
                <w:numId w:val="24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Розробка та публікація умов користування сервісом.</w:t>
            </w:r>
          </w:p>
        </w:tc>
      </w:tr>
      <w:tr w:rsidR="009231FC" w:rsidRPr="002058DA" w:rsidTr="001736EF">
        <w:trPr>
          <w:cantSplit/>
        </w:trPr>
        <w:tc>
          <w:tcPr>
            <w:tcW w:w="3330" w:type="dxa"/>
          </w:tcPr>
          <w:p w:rsidR="009231FC" w:rsidRPr="00491068" w:rsidRDefault="009231FC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Content Management System</w:t>
            </w:r>
          </w:p>
        </w:tc>
        <w:tc>
          <w:tcPr>
            <w:tcW w:w="6840" w:type="dxa"/>
          </w:tcPr>
          <w:p w:rsidR="009231FC" w:rsidRPr="00491068" w:rsidRDefault="009231FC" w:rsidP="009231FC">
            <w:pPr>
              <w:pStyle w:val="a2"/>
              <w:numPr>
                <w:ilvl w:val="0"/>
                <w:numId w:val="25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Реалізація системи керування контентом для легкого додавання та редагування об'яв.</w:t>
            </w:r>
          </w:p>
          <w:p w:rsidR="009231FC" w:rsidRPr="00491068" w:rsidRDefault="009231FC" w:rsidP="009231FC">
            <w:pPr>
              <w:pStyle w:val="a2"/>
              <w:numPr>
                <w:ilvl w:val="0"/>
                <w:numId w:val="25"/>
              </w:numPr>
              <w:spacing w:before="40" w:after="40"/>
              <w:ind w:left="46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Впровадження модерації контенту для запобігання зловживань.</w:t>
            </w:r>
          </w:p>
        </w:tc>
      </w:tr>
    </w:tbl>
    <w:p w:rsidR="00F114EC" w:rsidRPr="00F114EC" w:rsidRDefault="00C717E3" w:rsidP="002F0A37">
      <w:pPr>
        <w:pStyle w:val="1"/>
        <w:numPr>
          <w:ilvl w:val="0"/>
          <w:numId w:val="11"/>
        </w:numPr>
        <w:spacing w:before="360"/>
      </w:pPr>
      <w:r>
        <w:t>High-level Deliverables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6210"/>
      </w:tblGrid>
      <w:tr w:rsidR="00C717E3" w:rsidRPr="00491068" w:rsidTr="001736EF">
        <w:trPr>
          <w:trHeight w:val="668"/>
          <w:tblHeader/>
        </w:trPr>
        <w:tc>
          <w:tcPr>
            <w:tcW w:w="3960" w:type="dxa"/>
            <w:shd w:val="clear" w:color="auto" w:fill="E0E0E0"/>
          </w:tcPr>
          <w:p w:rsidR="0047021F" w:rsidRPr="00491068" w:rsidRDefault="00E1193A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 xml:space="preserve">Deliverable </w:t>
            </w:r>
            <w:r w:rsidR="00EE25DC" w:rsidRPr="00491068">
              <w:rPr>
                <w:b/>
                <w:szCs w:val="22"/>
              </w:rPr>
              <w:t>Type</w:t>
            </w:r>
            <w:r w:rsidR="0047021F" w:rsidRPr="00491068">
              <w:rPr>
                <w:b/>
                <w:szCs w:val="22"/>
              </w:rPr>
              <w:t xml:space="preserve"> </w:t>
            </w:r>
          </w:p>
          <w:p w:rsidR="0047021F" w:rsidRPr="00491068" w:rsidRDefault="00981C87" w:rsidP="001736EF">
            <w:pPr>
              <w:pStyle w:val="a2"/>
              <w:spacing w:before="40" w:after="40"/>
              <w:ind w:left="342"/>
              <w:rPr>
                <w:b/>
                <w:sz w:val="18"/>
                <w:szCs w:val="18"/>
              </w:rPr>
            </w:pPr>
            <w:r w:rsidRPr="00491068">
              <w:rPr>
                <w:b/>
                <w:sz w:val="18"/>
                <w:szCs w:val="18"/>
              </w:rPr>
              <w:t>Note: I</w:t>
            </w:r>
            <w:r w:rsidR="0047021F" w:rsidRPr="00491068">
              <w:rPr>
                <w:b/>
                <w:sz w:val="18"/>
                <w:szCs w:val="18"/>
              </w:rPr>
              <w:t xml:space="preserve">dentify </w:t>
            </w:r>
            <w:r w:rsidRPr="00491068">
              <w:rPr>
                <w:b/>
                <w:sz w:val="18"/>
                <w:szCs w:val="18"/>
              </w:rPr>
              <w:t xml:space="preserve">each </w:t>
            </w:r>
            <w:r w:rsidR="0047021F" w:rsidRPr="00491068">
              <w:rPr>
                <w:b/>
                <w:sz w:val="18"/>
                <w:szCs w:val="18"/>
              </w:rPr>
              <w:t xml:space="preserve">type as either </w:t>
            </w:r>
            <w:r w:rsidR="0007121F" w:rsidRPr="00491068">
              <w:rPr>
                <w:b/>
                <w:sz w:val="18"/>
                <w:szCs w:val="18"/>
              </w:rPr>
              <w:br/>
            </w:r>
            <w:r w:rsidR="00FB1842" w:rsidRPr="00491068">
              <w:rPr>
                <w:b/>
                <w:sz w:val="18"/>
                <w:szCs w:val="18"/>
              </w:rPr>
              <w:t>Business P</w:t>
            </w:r>
            <w:r w:rsidR="0047021F" w:rsidRPr="00491068">
              <w:rPr>
                <w:b/>
                <w:sz w:val="18"/>
                <w:szCs w:val="18"/>
              </w:rPr>
              <w:t xml:space="preserve">rocess or </w:t>
            </w:r>
            <w:r w:rsidR="00DB079B" w:rsidRPr="00491068">
              <w:rPr>
                <w:b/>
                <w:sz w:val="18"/>
                <w:szCs w:val="18"/>
              </w:rPr>
              <w:t>Project</w:t>
            </w:r>
            <w:r w:rsidR="00FB1842" w:rsidRPr="00491068">
              <w:rPr>
                <w:b/>
                <w:sz w:val="18"/>
                <w:szCs w:val="18"/>
              </w:rPr>
              <w:t xml:space="preserve"> M</w:t>
            </w:r>
            <w:r w:rsidR="0047021F" w:rsidRPr="00491068">
              <w:rPr>
                <w:b/>
                <w:sz w:val="18"/>
                <w:szCs w:val="18"/>
              </w:rPr>
              <w:t>anagement</w:t>
            </w:r>
            <w:r w:rsidRPr="0049106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6210" w:type="dxa"/>
            <w:shd w:val="clear" w:color="auto" w:fill="E0E0E0"/>
          </w:tcPr>
          <w:p w:rsidR="00C717E3" w:rsidRPr="00491068" w:rsidRDefault="00EE25D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Description</w:t>
            </w:r>
          </w:p>
        </w:tc>
      </w:tr>
      <w:tr w:rsidR="00556A04" w:rsidRPr="002058DA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 w:rsidRPr="00491068">
              <w:rPr>
                <w:rFonts w:cs="Arial"/>
                <w:bCs/>
              </w:rPr>
              <w:t>Project Charter</w:t>
            </w:r>
            <w:r w:rsidRPr="00491068">
              <w:rPr>
                <w:rFonts w:cs="Arial"/>
                <w:bCs/>
                <w:lang w:val="uk-UA"/>
              </w:rPr>
              <w:t>: Project Management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Офіційний документ, що визначає цілі проекту, ключові стейкхолдери, відповідальності, основні вимоги та структуру управління.</w:t>
            </w:r>
          </w:p>
        </w:tc>
      </w:tr>
      <w:tr w:rsidR="00556A04" w:rsidRPr="002058DA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491068">
              <w:rPr>
                <w:rFonts w:cs="Arial"/>
                <w:sz w:val="20"/>
              </w:rPr>
              <w:t>Website Design Specifications: Business Process</w:t>
            </w:r>
          </w:p>
        </w:tc>
        <w:tc>
          <w:tcPr>
            <w:tcW w:w="6210" w:type="dxa"/>
          </w:tcPr>
          <w:p w:rsidR="00556A04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Документ, що містить макети, вимоги до дизайну, та стандарти користувацького інтерфейсу.</w:t>
            </w:r>
          </w:p>
        </w:tc>
      </w:tr>
      <w:tr w:rsidR="00556A04" w:rsidRPr="002058DA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Technical Requirement Specifications: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Детальний опис технічних вимог, включаючи архітектуру системи, технологічний стек, інтеграцію з іншими сервісами, та вимоги до безпеки.</w:t>
            </w:r>
          </w:p>
        </w:tc>
      </w:tr>
      <w:tr w:rsidR="00556A04" w:rsidRPr="002058DA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Project Management Plan: Project Management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План, що охоплює всі аспекти управління проектом, включаючи графік, бюджет, ризики, та план комунікацій.</w:t>
            </w:r>
          </w:p>
        </w:tc>
      </w:tr>
      <w:tr w:rsidR="00556A04" w:rsidRPr="002058DA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Development and Deployment Plan: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План, що описує процеси розробки, тестування, запуску та впровадження сайту.</w:t>
            </w:r>
          </w:p>
        </w:tc>
      </w:tr>
      <w:tr w:rsidR="00556A04" w:rsidRPr="002058DA" w:rsidTr="001736EF">
        <w:trPr>
          <w:cantSplit/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lastRenderedPageBreak/>
              <w:t>User Training and Documentation: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Навчальні матеріали та руководства для користувачів та адміністраторів сайту.</w:t>
            </w:r>
          </w:p>
        </w:tc>
      </w:tr>
      <w:tr w:rsidR="00556A04" w:rsidRPr="002058DA" w:rsidTr="001736EF">
        <w:trPr>
          <w:trHeight w:val="346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Post-Deployment Support Plan: Business Process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План підтримки після запуску сайту, включаючи технічну підтримку користувачів та оновлення.</w:t>
            </w:r>
          </w:p>
        </w:tc>
      </w:tr>
      <w:tr w:rsidR="00556A04" w:rsidRPr="002058DA" w:rsidTr="001736EF">
        <w:trPr>
          <w:trHeight w:val="362"/>
        </w:trPr>
        <w:tc>
          <w:tcPr>
            <w:tcW w:w="3960" w:type="dxa"/>
          </w:tcPr>
          <w:p w:rsidR="00556A04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491068">
              <w:rPr>
                <w:rFonts w:cs="Arial"/>
              </w:rPr>
              <w:t>Project Closure Report: Project Management</w:t>
            </w:r>
          </w:p>
        </w:tc>
        <w:tc>
          <w:tcPr>
            <w:tcW w:w="6210" w:type="dxa"/>
          </w:tcPr>
          <w:p w:rsidR="00556A04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Заключний звіт проекту, який оцінює досягнуті результати, висновки, та навчання на майбутнє.</w:t>
            </w:r>
          </w:p>
        </w:tc>
      </w:tr>
    </w:tbl>
    <w:p w:rsidR="00ED606B" w:rsidRPr="00D634D5" w:rsidRDefault="008851FE" w:rsidP="00ED606B">
      <w:pPr>
        <w:pStyle w:val="1"/>
        <w:numPr>
          <w:ilvl w:val="0"/>
          <w:numId w:val="11"/>
        </w:numPr>
        <w:spacing w:before="360"/>
      </w:pPr>
      <w:r>
        <w:t>High-level Timeline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4"/>
        <w:gridCol w:w="1796"/>
        <w:gridCol w:w="1730"/>
      </w:tblGrid>
      <w:tr w:rsidR="00C54889" w:rsidRPr="00491068" w:rsidTr="001736EF">
        <w:trPr>
          <w:trHeight w:val="428"/>
          <w:tblHeader/>
        </w:trPr>
        <w:tc>
          <w:tcPr>
            <w:tcW w:w="6644" w:type="dxa"/>
            <w:shd w:val="clear" w:color="auto" w:fill="E0E0E0"/>
          </w:tcPr>
          <w:p w:rsidR="006A24CC" w:rsidRPr="00491068" w:rsidRDefault="006A24C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Milestone</w:t>
            </w:r>
          </w:p>
        </w:tc>
        <w:tc>
          <w:tcPr>
            <w:tcW w:w="1796" w:type="dxa"/>
            <w:shd w:val="clear" w:color="auto" w:fill="E0E0E0"/>
          </w:tcPr>
          <w:p w:rsidR="006A24CC" w:rsidRPr="00491068" w:rsidRDefault="00C1083B" w:rsidP="001736EF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Target</w:t>
            </w:r>
            <w:r w:rsidR="00F94762" w:rsidRPr="00491068">
              <w:rPr>
                <w:b/>
                <w:szCs w:val="22"/>
              </w:rPr>
              <w:t xml:space="preserve"> </w:t>
            </w:r>
            <w:r w:rsidR="006A24CC" w:rsidRPr="00491068">
              <w:rPr>
                <w:b/>
                <w:szCs w:val="22"/>
              </w:rPr>
              <w:t>Date</w:t>
            </w:r>
          </w:p>
        </w:tc>
        <w:tc>
          <w:tcPr>
            <w:tcW w:w="1730" w:type="dxa"/>
            <w:shd w:val="clear" w:color="auto" w:fill="E0E0E0"/>
          </w:tcPr>
          <w:p w:rsidR="006A24CC" w:rsidRPr="00491068" w:rsidRDefault="008B2964" w:rsidP="001736EF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 xml:space="preserve">Date </w:t>
            </w:r>
            <w:r w:rsidR="00141577" w:rsidRPr="00491068">
              <w:rPr>
                <w:b/>
                <w:szCs w:val="22"/>
              </w:rPr>
              <w:t>Achieved</w:t>
            </w:r>
          </w:p>
        </w:tc>
      </w:tr>
      <w:tr w:rsidR="008B2964" w:rsidRPr="0049106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bCs/>
                <w:sz w:val="20"/>
              </w:rPr>
            </w:pPr>
            <w:r w:rsidRPr="00491068">
              <w:rPr>
                <w:rFonts w:cs="Arial"/>
                <w:bCs/>
                <w:sz w:val="20"/>
              </w:rPr>
              <w:t>Розробка концепції проекту</w:t>
            </w:r>
          </w:p>
        </w:tc>
        <w:tc>
          <w:tcPr>
            <w:tcW w:w="1796" w:type="dxa"/>
          </w:tcPr>
          <w:p w:rsidR="006A24CC" w:rsidRPr="006752EA" w:rsidRDefault="006752EA" w:rsidP="001736EF">
            <w:pPr>
              <w:jc w:val="center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23.02.2024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</w:rPr>
            </w:pPr>
          </w:p>
        </w:tc>
      </w:tr>
      <w:tr w:rsidR="008B2964" w:rsidRPr="00E74BB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Аналіз вимог і створення ТЗ (технічного завдання)</w:t>
            </w:r>
          </w:p>
        </w:tc>
        <w:tc>
          <w:tcPr>
            <w:tcW w:w="1796" w:type="dxa"/>
          </w:tcPr>
          <w:p w:rsidR="006A24CC" w:rsidRPr="00491068" w:rsidRDefault="006752EA" w:rsidP="001736EF">
            <w:pPr>
              <w:pStyle w:val="a2"/>
              <w:spacing w:before="40" w:after="40"/>
              <w:ind w:left="0"/>
              <w:jc w:val="center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  <w:lang w:val="ru-RU"/>
              </w:rPr>
              <w:t>01.03.2024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pStyle w:val="a2"/>
              <w:spacing w:before="40" w:after="40"/>
              <w:ind w:left="0"/>
              <w:jc w:val="center"/>
              <w:rPr>
                <w:rFonts w:cs="Arial"/>
                <w:sz w:val="20"/>
                <w:lang w:val="ru-RU"/>
              </w:rPr>
            </w:pPr>
          </w:p>
        </w:tc>
      </w:tr>
      <w:tr w:rsidR="008B2964" w:rsidRPr="0049106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Дизайн інтерфейсу користувача</w:t>
            </w:r>
          </w:p>
        </w:tc>
        <w:tc>
          <w:tcPr>
            <w:tcW w:w="1796" w:type="dxa"/>
          </w:tcPr>
          <w:p w:rsidR="006A24CC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16.03.2024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  <w:lang w:val="ru-RU"/>
              </w:rPr>
            </w:pPr>
          </w:p>
        </w:tc>
      </w:tr>
      <w:tr w:rsidR="008B2964" w:rsidRPr="0049106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Розробка бета-версії сайту</w:t>
            </w:r>
          </w:p>
        </w:tc>
        <w:tc>
          <w:tcPr>
            <w:tcW w:w="1796" w:type="dxa"/>
          </w:tcPr>
          <w:p w:rsidR="006A24CC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16.04.2024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  <w:lang w:val="ru-RU"/>
              </w:rPr>
            </w:pPr>
          </w:p>
        </w:tc>
      </w:tr>
      <w:tr w:rsidR="008B2964" w:rsidRPr="00E74BB8" w:rsidTr="001736EF">
        <w:trPr>
          <w:cantSplit/>
          <w:trHeight w:val="370"/>
        </w:trPr>
        <w:tc>
          <w:tcPr>
            <w:tcW w:w="6644" w:type="dxa"/>
          </w:tcPr>
          <w:p w:rsidR="006A24CC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Внесення правок та оптимізація сайту</w:t>
            </w:r>
          </w:p>
        </w:tc>
        <w:tc>
          <w:tcPr>
            <w:tcW w:w="1796" w:type="dxa"/>
          </w:tcPr>
          <w:p w:rsidR="006A24CC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01.05.2024</w:t>
            </w:r>
          </w:p>
        </w:tc>
        <w:tc>
          <w:tcPr>
            <w:tcW w:w="1730" w:type="dxa"/>
          </w:tcPr>
          <w:p w:rsidR="006A24CC" w:rsidRPr="00491068" w:rsidRDefault="006A24CC" w:rsidP="001736EF">
            <w:pPr>
              <w:jc w:val="center"/>
              <w:rPr>
                <w:rFonts w:cs="Arial"/>
                <w:lang w:val="ru-RU"/>
              </w:rPr>
            </w:pPr>
          </w:p>
        </w:tc>
      </w:tr>
      <w:tr w:rsidR="00D91C70" w:rsidRPr="00491068" w:rsidTr="001736EF">
        <w:trPr>
          <w:cantSplit/>
          <w:trHeight w:val="370"/>
        </w:trPr>
        <w:tc>
          <w:tcPr>
            <w:tcW w:w="6644" w:type="dxa"/>
          </w:tcPr>
          <w:p w:rsidR="00D91C70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Запуск сайту</w:t>
            </w:r>
          </w:p>
        </w:tc>
        <w:tc>
          <w:tcPr>
            <w:tcW w:w="1796" w:type="dxa"/>
          </w:tcPr>
          <w:p w:rsidR="00D91C70" w:rsidRPr="00491068" w:rsidRDefault="006752EA" w:rsidP="001736E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15.05.2024</w:t>
            </w:r>
          </w:p>
        </w:tc>
        <w:tc>
          <w:tcPr>
            <w:tcW w:w="1730" w:type="dxa"/>
          </w:tcPr>
          <w:p w:rsidR="00D91C70" w:rsidRPr="00491068" w:rsidRDefault="00D91C70" w:rsidP="001736EF">
            <w:pPr>
              <w:jc w:val="center"/>
              <w:rPr>
                <w:rFonts w:cs="Arial"/>
                <w:lang w:val="ru-RU"/>
              </w:rPr>
            </w:pPr>
          </w:p>
        </w:tc>
      </w:tr>
    </w:tbl>
    <w:p w:rsidR="00835E81" w:rsidRPr="00D91C70" w:rsidRDefault="00835E81" w:rsidP="00835E81">
      <w:pPr>
        <w:pStyle w:val="1"/>
        <w:numPr>
          <w:ilvl w:val="0"/>
          <w:numId w:val="11"/>
        </w:numPr>
        <w:spacing w:before="480"/>
        <w:rPr>
          <w:szCs w:val="24"/>
          <w:lang w:val="ru-RU"/>
        </w:rPr>
        <w:sectPr w:rsidR="00835E81" w:rsidRPr="00D91C70" w:rsidSect="002152E6">
          <w:headerReference w:type="first" r:id="rId14"/>
          <w:pgSz w:w="12240" w:h="15840" w:code="1"/>
          <w:pgMar w:top="720" w:right="720" w:bottom="864" w:left="720" w:header="720" w:footer="720" w:gutter="0"/>
          <w:pgBorders w:offsetFrom="page">
            <w:top w:val="single" w:sz="24" w:space="24" w:color="auto"/>
          </w:pgBorders>
          <w:cols w:space="720"/>
          <w:titlePg/>
        </w:sectPr>
      </w:pPr>
    </w:p>
    <w:p w:rsidR="00ED606B" w:rsidRPr="008F791B" w:rsidRDefault="006576D5" w:rsidP="00ED606B">
      <w:pPr>
        <w:pStyle w:val="1"/>
        <w:numPr>
          <w:ilvl w:val="0"/>
          <w:numId w:val="11"/>
        </w:numPr>
        <w:spacing w:before="0"/>
        <w:rPr>
          <w:szCs w:val="24"/>
        </w:rPr>
      </w:pPr>
      <w:r w:rsidRPr="00937990">
        <w:rPr>
          <w:szCs w:val="24"/>
        </w:rPr>
        <w:lastRenderedPageBreak/>
        <w:t xml:space="preserve">High-level </w:t>
      </w:r>
      <w:r w:rsidR="00983525" w:rsidRPr="00937990">
        <w:rPr>
          <w:szCs w:val="24"/>
        </w:rPr>
        <w:t xml:space="preserve">LOE </w:t>
      </w:r>
      <w:r w:rsidR="005C44DD" w:rsidRPr="00937990">
        <w:rPr>
          <w:szCs w:val="24"/>
        </w:rPr>
        <w:t>Estimate</w:t>
      </w:r>
      <w:r w:rsidR="00983525" w:rsidRPr="00937990">
        <w:rPr>
          <w:szCs w:val="24"/>
        </w:rPr>
        <w:t>s</w:t>
      </w:r>
    </w:p>
    <w:tbl>
      <w:tblPr>
        <w:tblW w:w="10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1620"/>
        <w:gridCol w:w="4410"/>
      </w:tblGrid>
      <w:tr w:rsidR="000C210C" w:rsidRPr="00491068" w:rsidTr="001736EF">
        <w:trPr>
          <w:tblHeader/>
        </w:trPr>
        <w:tc>
          <w:tcPr>
            <w:tcW w:w="4140" w:type="dxa"/>
            <w:shd w:val="clear" w:color="auto" w:fill="E0E0E0"/>
            <w:vAlign w:val="bottom"/>
          </w:tcPr>
          <w:p w:rsidR="006576D5" w:rsidRPr="00491068" w:rsidRDefault="00C76C62" w:rsidP="001736EF">
            <w:pPr>
              <w:pStyle w:val="a2"/>
              <w:spacing w:after="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shd w:val="clear" w:color="auto" w:fill="E0E0E0"/>
            <w:vAlign w:val="bottom"/>
          </w:tcPr>
          <w:p w:rsidR="006576D5" w:rsidRPr="00491068" w:rsidRDefault="000C210C" w:rsidP="00D91C70">
            <w:pPr>
              <w:pStyle w:val="a2"/>
              <w:spacing w:before="40" w:after="40"/>
              <w:ind w:left="0"/>
              <w:jc w:val="center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 xml:space="preserve">Estimated </w:t>
            </w:r>
            <w:r w:rsidR="00FE5410" w:rsidRPr="00491068">
              <w:rPr>
                <w:b/>
                <w:szCs w:val="22"/>
              </w:rPr>
              <w:t># Hours</w:t>
            </w:r>
            <w:r w:rsidR="008F66CB" w:rsidRPr="00491068">
              <w:rPr>
                <w:b/>
                <w:szCs w:val="22"/>
              </w:rPr>
              <w:t xml:space="preserve"> across # Days to</w:t>
            </w:r>
            <w:r w:rsidR="00C76C62" w:rsidRPr="00491068">
              <w:rPr>
                <w:b/>
                <w:szCs w:val="22"/>
              </w:rPr>
              <w:t xml:space="preserve"> Complete</w:t>
            </w:r>
          </w:p>
        </w:tc>
        <w:tc>
          <w:tcPr>
            <w:tcW w:w="4410" w:type="dxa"/>
            <w:shd w:val="clear" w:color="auto" w:fill="E0E0E0"/>
            <w:vAlign w:val="bottom"/>
          </w:tcPr>
          <w:p w:rsidR="006576D5" w:rsidRPr="00491068" w:rsidRDefault="000C210C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Comments</w:t>
            </w:r>
          </w:p>
        </w:tc>
      </w:tr>
      <w:tr w:rsidR="000C210C" w:rsidRPr="002058DA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Вимоги та збір інформації</w:t>
            </w:r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D91C70" w:rsidRPr="00491068">
              <w:rPr>
                <w:rFonts w:cs="Arial"/>
              </w:rPr>
              <w:t xml:space="preserve"> годин / </w:t>
            </w:r>
            <w:r>
              <w:rPr>
                <w:rFonts w:cs="Arial"/>
              </w:rPr>
              <w:t>3</w:t>
            </w:r>
            <w:r w:rsidR="00D91C70" w:rsidRPr="00491068">
              <w:rPr>
                <w:rFonts w:cs="Arial"/>
              </w:rPr>
              <w:t xml:space="preserve"> дні</w:t>
            </w:r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Включає збір вимог, вивчення потреб користувачів та аналіз ринку</w:t>
            </w:r>
          </w:p>
        </w:tc>
      </w:tr>
      <w:tr w:rsidR="000C210C" w:rsidRPr="002058DA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Проектування та дизайн інтерфейсу</w:t>
            </w:r>
          </w:p>
        </w:tc>
        <w:tc>
          <w:tcPr>
            <w:tcW w:w="1620" w:type="dxa"/>
          </w:tcPr>
          <w:p w:rsidR="006576D5" w:rsidRPr="00491068" w:rsidRDefault="001852F8" w:rsidP="00D91C70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>
              <w:rPr>
                <w:rFonts w:cs="Arial"/>
                <w:sz w:val="20"/>
              </w:rPr>
              <w:t>60</w:t>
            </w:r>
            <w:r w:rsidR="00D91C70" w:rsidRPr="00491068">
              <w:rPr>
                <w:rFonts w:cs="Arial"/>
                <w:sz w:val="20"/>
                <w:lang w:val="ru-RU"/>
              </w:rPr>
              <w:t xml:space="preserve"> годин / </w:t>
            </w:r>
            <w:r>
              <w:rPr>
                <w:rFonts w:cs="Arial"/>
                <w:sz w:val="20"/>
              </w:rPr>
              <w:t>8</w:t>
            </w:r>
            <w:r w:rsidR="00D91C70" w:rsidRPr="00491068">
              <w:rPr>
                <w:rFonts w:cs="Arial"/>
                <w:sz w:val="20"/>
                <w:lang w:val="ru-RU"/>
              </w:rPr>
              <w:t xml:space="preserve"> днів</w:t>
            </w:r>
          </w:p>
        </w:tc>
        <w:tc>
          <w:tcPr>
            <w:tcW w:w="4410" w:type="dxa"/>
          </w:tcPr>
          <w:p w:rsidR="006576D5" w:rsidRPr="00491068" w:rsidRDefault="00D91C70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491068">
              <w:rPr>
                <w:rFonts w:cs="Arial"/>
                <w:sz w:val="20"/>
                <w:lang w:val="ru-RU"/>
              </w:rPr>
              <w:t>Розробка макетів та прототипів інтерфейсу користувача</w:t>
            </w:r>
          </w:p>
        </w:tc>
      </w:tr>
      <w:tr w:rsidR="000C210C" w:rsidRPr="002058DA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 xml:space="preserve">Розробка </w:t>
            </w:r>
            <w:r w:rsidR="005D5CF7">
              <w:rPr>
                <w:rFonts w:cs="Arial"/>
                <w:bCs/>
              </w:rPr>
              <w:t xml:space="preserve">SQL </w:t>
            </w:r>
            <w:r w:rsidRPr="00491068">
              <w:rPr>
                <w:rFonts w:cs="Arial"/>
                <w:bCs/>
                <w:lang w:val="ru-RU"/>
              </w:rPr>
              <w:t>бази даних</w:t>
            </w:r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  <w:lang w:val="ru-RU"/>
              </w:rPr>
            </w:pPr>
            <w:r>
              <w:rPr>
                <w:rFonts w:cs="Arial"/>
              </w:rPr>
              <w:t>50</w:t>
            </w:r>
            <w:r w:rsidR="00D91C70" w:rsidRPr="00491068">
              <w:rPr>
                <w:rFonts w:cs="Arial"/>
                <w:lang w:val="ru-RU"/>
              </w:rPr>
              <w:t xml:space="preserve"> годин / </w:t>
            </w:r>
            <w:r>
              <w:rPr>
                <w:rFonts w:cs="Arial"/>
              </w:rPr>
              <w:t>6</w:t>
            </w:r>
            <w:r w:rsidR="00D91C70" w:rsidRPr="00491068">
              <w:rPr>
                <w:rFonts w:cs="Arial"/>
                <w:lang w:val="ru-RU"/>
              </w:rPr>
              <w:t xml:space="preserve"> днів</w:t>
            </w:r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Створення схеми бази даних та налаштування сервера</w:t>
            </w:r>
          </w:p>
        </w:tc>
      </w:tr>
      <w:tr w:rsidR="000C210C" w:rsidRPr="002058DA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Передня частина вебсайту (frontend)</w:t>
            </w:r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  <w:lang w:val="ru-RU"/>
              </w:rPr>
            </w:pPr>
            <w:r>
              <w:rPr>
                <w:rFonts w:cs="Arial"/>
              </w:rPr>
              <w:t>100</w:t>
            </w:r>
            <w:r w:rsidR="00D91C70" w:rsidRPr="00491068">
              <w:rPr>
                <w:rFonts w:cs="Arial"/>
                <w:lang w:val="ru-RU"/>
              </w:rPr>
              <w:t xml:space="preserve"> годин / </w:t>
            </w:r>
            <w:r>
              <w:rPr>
                <w:rFonts w:cs="Arial"/>
              </w:rPr>
              <w:t>13</w:t>
            </w:r>
            <w:r w:rsidR="00D91C70" w:rsidRPr="00491068">
              <w:rPr>
                <w:rFonts w:cs="Arial"/>
                <w:lang w:val="ru-RU"/>
              </w:rPr>
              <w:t xml:space="preserve"> днів</w:t>
            </w:r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Розробка інтерфейсу користувача, включаючи HTML/CSS/JavaScript</w:t>
            </w:r>
          </w:p>
        </w:tc>
      </w:tr>
      <w:tr w:rsidR="000C210C" w:rsidRPr="002058DA" w:rsidTr="001736EF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Задня частина вебсайту (backend)</w:t>
            </w:r>
          </w:p>
        </w:tc>
        <w:tc>
          <w:tcPr>
            <w:tcW w:w="1620" w:type="dxa"/>
          </w:tcPr>
          <w:p w:rsidR="006576D5" w:rsidRPr="00491068" w:rsidRDefault="001852F8" w:rsidP="00D91C70">
            <w:pPr>
              <w:rPr>
                <w:rFonts w:cs="Arial"/>
                <w:lang w:val="ru-RU"/>
              </w:rPr>
            </w:pPr>
            <w:r>
              <w:rPr>
                <w:rFonts w:cs="Arial"/>
              </w:rPr>
              <w:t>150</w:t>
            </w:r>
            <w:r w:rsidR="00D91C70" w:rsidRPr="00491068">
              <w:rPr>
                <w:rFonts w:cs="Arial"/>
                <w:lang w:val="ru-RU"/>
              </w:rPr>
              <w:t xml:space="preserve"> годин / </w:t>
            </w:r>
            <w:r>
              <w:rPr>
                <w:rFonts w:cs="Arial"/>
              </w:rPr>
              <w:t>20</w:t>
            </w:r>
            <w:r w:rsidR="00D91C70" w:rsidRPr="00491068">
              <w:rPr>
                <w:rFonts w:cs="Arial"/>
                <w:lang w:val="ru-RU"/>
              </w:rPr>
              <w:t xml:space="preserve"> днів</w:t>
            </w:r>
          </w:p>
        </w:tc>
        <w:tc>
          <w:tcPr>
            <w:tcW w:w="4410" w:type="dxa"/>
          </w:tcPr>
          <w:p w:rsidR="006576D5" w:rsidRPr="00491068" w:rsidRDefault="00D91C70" w:rsidP="00C60154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Розробка серверної логіки, API, інтеграція з базою даних</w:t>
            </w:r>
          </w:p>
        </w:tc>
      </w:tr>
      <w:tr w:rsidR="000C210C" w:rsidRPr="0004124D" w:rsidTr="00D91C70">
        <w:trPr>
          <w:cantSplit/>
        </w:trPr>
        <w:tc>
          <w:tcPr>
            <w:tcW w:w="4140" w:type="dxa"/>
          </w:tcPr>
          <w:p w:rsidR="006576D5" w:rsidRPr="00491068" w:rsidRDefault="00D91C70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ru-RU"/>
              </w:rPr>
            </w:pPr>
            <w:r w:rsidRPr="00491068">
              <w:rPr>
                <w:rFonts w:cs="Arial"/>
                <w:bCs/>
                <w:lang w:val="ru-RU"/>
              </w:rPr>
              <w:t>Тестування</w:t>
            </w:r>
          </w:p>
        </w:tc>
        <w:tc>
          <w:tcPr>
            <w:tcW w:w="1620" w:type="dxa"/>
          </w:tcPr>
          <w:p w:rsidR="006576D5" w:rsidRPr="00491068" w:rsidRDefault="00D91C70" w:rsidP="00D91C70">
            <w:pPr>
              <w:rPr>
                <w:rFonts w:cs="Arial"/>
                <w:lang w:val="ru-RU"/>
              </w:rPr>
            </w:pPr>
            <w:r w:rsidRPr="00491068">
              <w:rPr>
                <w:rFonts w:cs="Arial"/>
                <w:lang w:val="ru-RU"/>
              </w:rPr>
              <w:t>1</w:t>
            </w:r>
            <w:r w:rsidR="001852F8">
              <w:rPr>
                <w:rFonts w:cs="Arial"/>
              </w:rPr>
              <w:t>00</w:t>
            </w:r>
            <w:r w:rsidRPr="00491068">
              <w:rPr>
                <w:rFonts w:cs="Arial"/>
                <w:lang w:val="ru-RU"/>
              </w:rPr>
              <w:t xml:space="preserve"> годин / 1</w:t>
            </w:r>
            <w:r w:rsidR="001852F8">
              <w:rPr>
                <w:rFonts w:cs="Arial"/>
              </w:rPr>
              <w:t>3</w:t>
            </w:r>
            <w:r w:rsidRPr="00491068">
              <w:rPr>
                <w:rFonts w:cs="Arial"/>
                <w:lang w:val="ru-RU"/>
              </w:rPr>
              <w:t xml:space="preserve"> днів</w:t>
            </w:r>
          </w:p>
        </w:tc>
        <w:tc>
          <w:tcPr>
            <w:tcW w:w="4410" w:type="dxa"/>
          </w:tcPr>
          <w:p w:rsidR="006576D5" w:rsidRPr="00491068" w:rsidRDefault="00D91C70" w:rsidP="00FC1BD2">
            <w:pPr>
              <w:rPr>
                <w:rFonts w:cs="Arial"/>
                <w:sz w:val="21"/>
                <w:szCs w:val="21"/>
                <w:lang w:val="ru-RU"/>
              </w:rPr>
            </w:pPr>
            <w:r w:rsidRPr="00491068">
              <w:rPr>
                <w:rFonts w:cs="Arial"/>
                <w:sz w:val="21"/>
                <w:szCs w:val="21"/>
                <w:lang w:val="ru-RU"/>
              </w:rPr>
              <w:t>Включає тестування користувацького інтерфейсу</w:t>
            </w:r>
          </w:p>
        </w:tc>
      </w:tr>
      <w:tr w:rsidR="000C210C" w:rsidRPr="002058DA" w:rsidTr="001736EF">
        <w:trPr>
          <w:cantSplit/>
        </w:trPr>
        <w:tc>
          <w:tcPr>
            <w:tcW w:w="4140" w:type="dxa"/>
          </w:tcPr>
          <w:p w:rsidR="006576D5" w:rsidRPr="00491068" w:rsidRDefault="00FC1BD2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Tahoma"/>
                <w:bCs/>
                <w:sz w:val="22"/>
                <w:szCs w:val="22"/>
                <w:lang w:val="ru-RU"/>
              </w:rPr>
            </w:pPr>
            <w:r w:rsidRPr="00491068">
              <w:rPr>
                <w:rFonts w:cs="Tahoma"/>
                <w:bCs/>
                <w:sz w:val="22"/>
                <w:szCs w:val="22"/>
                <w:lang w:val="ru-RU"/>
              </w:rPr>
              <w:t>Розгортання та налаштування</w:t>
            </w:r>
          </w:p>
        </w:tc>
        <w:tc>
          <w:tcPr>
            <w:tcW w:w="1620" w:type="dxa"/>
          </w:tcPr>
          <w:p w:rsidR="006576D5" w:rsidRPr="00491068" w:rsidRDefault="00FC1BD2" w:rsidP="00D91C70">
            <w:pPr>
              <w:rPr>
                <w:szCs w:val="22"/>
                <w:lang w:val="ru-RU"/>
              </w:rPr>
            </w:pPr>
            <w:r w:rsidRPr="00491068">
              <w:rPr>
                <w:szCs w:val="22"/>
                <w:lang w:val="ru-RU"/>
              </w:rPr>
              <w:t>50 годин / 6 днів</w:t>
            </w:r>
          </w:p>
        </w:tc>
        <w:tc>
          <w:tcPr>
            <w:tcW w:w="4410" w:type="dxa"/>
          </w:tcPr>
          <w:p w:rsidR="006576D5" w:rsidRPr="00491068" w:rsidRDefault="00FC1BD2" w:rsidP="00C60154">
            <w:pPr>
              <w:rPr>
                <w:szCs w:val="22"/>
                <w:lang w:val="ru-RU"/>
              </w:rPr>
            </w:pPr>
            <w:r w:rsidRPr="00491068">
              <w:rPr>
                <w:szCs w:val="22"/>
                <w:lang w:val="ru-RU"/>
              </w:rPr>
              <w:t>Налаштування хостингу, деплой проекту, конфігурація безпеки</w:t>
            </w:r>
          </w:p>
        </w:tc>
      </w:tr>
    </w:tbl>
    <w:p w:rsidR="00F114EC" w:rsidRPr="008F791B" w:rsidRDefault="00DB079B" w:rsidP="00ED606B">
      <w:pPr>
        <w:pStyle w:val="1"/>
        <w:numPr>
          <w:ilvl w:val="0"/>
          <w:numId w:val="11"/>
        </w:numPr>
        <w:spacing w:before="360"/>
        <w:rPr>
          <w:szCs w:val="24"/>
        </w:rPr>
      </w:pPr>
      <w:r w:rsidRPr="00937990">
        <w:rPr>
          <w:szCs w:val="24"/>
        </w:rPr>
        <w:t>Project</w:t>
      </w:r>
      <w:r w:rsidR="00F81670" w:rsidRPr="00937990">
        <w:rPr>
          <w:szCs w:val="24"/>
        </w:rPr>
        <w:t xml:space="preserve"> Team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7"/>
        <w:gridCol w:w="6723"/>
      </w:tblGrid>
      <w:tr w:rsidR="00075BE4" w:rsidRPr="00491068" w:rsidTr="001736EF">
        <w:trPr>
          <w:trHeight w:val="344"/>
          <w:tblHeader/>
        </w:trPr>
        <w:tc>
          <w:tcPr>
            <w:tcW w:w="3447" w:type="dxa"/>
            <w:tcBorders>
              <w:bottom w:val="single" w:sz="4" w:space="0" w:color="auto"/>
            </w:tcBorders>
            <w:shd w:val="clear" w:color="auto" w:fill="E0E0E0"/>
          </w:tcPr>
          <w:p w:rsidR="00075BE4" w:rsidRPr="00491068" w:rsidRDefault="00DB079B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Project</w:t>
            </w:r>
            <w:r w:rsidR="00075BE4" w:rsidRPr="00491068">
              <w:rPr>
                <w:b/>
                <w:szCs w:val="22"/>
              </w:rPr>
              <w:t xml:space="preserve"> Groups</w:t>
            </w:r>
          </w:p>
        </w:tc>
        <w:tc>
          <w:tcPr>
            <w:tcW w:w="6723" w:type="dxa"/>
            <w:tcBorders>
              <w:bottom w:val="single" w:sz="4" w:space="0" w:color="auto"/>
            </w:tcBorders>
            <w:shd w:val="clear" w:color="auto" w:fill="E0E0E0"/>
          </w:tcPr>
          <w:p w:rsidR="00075BE4" w:rsidRPr="00491068" w:rsidRDefault="00075BE4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Division/Units Represented</w:t>
            </w:r>
          </w:p>
        </w:tc>
      </w:tr>
      <w:tr w:rsidR="00075BE4" w:rsidRPr="008F791B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E4" w:rsidRPr="00491068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BE4" w:rsidRPr="008F791B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 (Backend Development, Frontend Development, Database Management)</w:t>
            </w:r>
          </w:p>
        </w:tc>
      </w:tr>
      <w:tr w:rsidR="00075BE4" w:rsidRPr="00491068" w:rsidTr="001736EF">
        <w:trPr>
          <w:cantSplit/>
          <w:trHeight w:val="34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E4" w:rsidRPr="00491068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Subject Matter</w:t>
            </w:r>
            <w:r w:rsidR="00472901" w:rsidRPr="00491068">
              <w:rPr>
                <w:rFonts w:cs="Arial"/>
                <w:bCs/>
              </w:rPr>
              <w:t>/</w:t>
            </w:r>
            <w:r w:rsidRPr="00491068">
              <w:rPr>
                <w:rFonts w:cs="Arial"/>
                <w:bCs/>
              </w:rPr>
              <w:t>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BE4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Design (UI/UX Design)</w:t>
            </w:r>
          </w:p>
        </w:tc>
      </w:tr>
      <w:tr w:rsidR="00075BE4" w:rsidRPr="00491068" w:rsidTr="001736EF">
        <w:trPr>
          <w:cantSplit/>
          <w:trHeight w:val="286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BE4" w:rsidRPr="00491068" w:rsidRDefault="00075BE4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BE4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Software Development (Backend Development, Frontend Development, Database Management)</w:t>
            </w:r>
          </w:p>
        </w:tc>
      </w:tr>
      <w:tr w:rsidR="00472901" w:rsidRPr="00E74BB8" w:rsidTr="001736EF">
        <w:trPr>
          <w:cantSplit/>
          <w:trHeight w:val="404"/>
        </w:trPr>
        <w:tc>
          <w:tcPr>
            <w:tcW w:w="34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901" w:rsidRPr="00491068" w:rsidRDefault="00472901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491068">
              <w:rPr>
                <w:rFonts w:cs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2901" w:rsidRPr="00491068" w:rsidRDefault="008F791B" w:rsidP="001736EF">
            <w:pPr>
              <w:pStyle w:val="a2"/>
              <w:spacing w:before="40" w:after="40"/>
              <w:ind w:left="0"/>
              <w:rPr>
                <w:rFonts w:cs="Arial"/>
                <w:sz w:val="20"/>
                <w:lang w:val="ru-RU"/>
              </w:rPr>
            </w:pPr>
            <w:r w:rsidRPr="008F791B">
              <w:rPr>
                <w:rFonts w:cs="Arial"/>
                <w:sz w:val="20"/>
                <w:lang w:val="ru-RU"/>
              </w:rPr>
              <w:t>Project Management/Coordination</w:t>
            </w:r>
          </w:p>
        </w:tc>
      </w:tr>
    </w:tbl>
    <w:p w:rsidR="00087EFD" w:rsidRPr="00FC1BD2" w:rsidRDefault="000B3433" w:rsidP="00087EFD">
      <w:pPr>
        <w:pStyle w:val="1"/>
        <w:rPr>
          <w:lang w:val="ru-RU"/>
        </w:rPr>
      </w:pPr>
      <w:r w:rsidRPr="00FC1BD2">
        <w:rPr>
          <w:lang w:val="ru-RU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70"/>
        <w:gridCol w:w="6300"/>
      </w:tblGrid>
      <w:tr w:rsidR="00087EFD" w:rsidRPr="00491068" w:rsidTr="001736EF">
        <w:trPr>
          <w:trHeight w:val="344"/>
          <w:tblHeader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E0E0E0"/>
          </w:tcPr>
          <w:p w:rsidR="00087EFD" w:rsidRPr="00491068" w:rsidRDefault="00440187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Steering Committee Member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0E0E0"/>
          </w:tcPr>
          <w:p w:rsidR="00087EFD" w:rsidRPr="00491068" w:rsidRDefault="00087EFD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  <w:r w:rsidRPr="00491068">
              <w:rPr>
                <w:b/>
                <w:szCs w:val="22"/>
              </w:rPr>
              <w:t>Division/Units Represented</w:t>
            </w:r>
          </w:p>
        </w:tc>
      </w:tr>
      <w:tr w:rsidR="00087EFD" w:rsidRPr="00491068" w:rsidTr="00FC1BD2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FD" w:rsidRPr="008F791B" w:rsidRDefault="008F791B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>
              <w:rPr>
                <w:rFonts w:cs="Arial"/>
                <w:bCs/>
                <w:lang w:val="uk-UA"/>
              </w:rPr>
              <w:t>Вороновський Володимир, Стешук Максим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7EFD" w:rsidRPr="00491068" w:rsidRDefault="008F791B" w:rsidP="00FC1BD2">
            <w:pPr>
              <w:rPr>
                <w:rFonts w:cs="Segoe UI"/>
                <w:sz w:val="21"/>
                <w:szCs w:val="21"/>
              </w:rPr>
            </w:pPr>
            <w:r w:rsidRPr="008F791B">
              <w:rPr>
                <w:rFonts w:cs="Arial"/>
              </w:rPr>
              <w:t>Software Development (Backend Development, Frontend Development, Database Management)</w:t>
            </w:r>
          </w:p>
        </w:tc>
      </w:tr>
      <w:tr w:rsidR="00087EFD" w:rsidRPr="00491068" w:rsidTr="00FC1BD2">
        <w:trPr>
          <w:cantSplit/>
          <w:trHeight w:val="344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EFD" w:rsidRPr="008F791B" w:rsidRDefault="008F791B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>
              <w:rPr>
                <w:rFonts w:cs="Arial"/>
                <w:bCs/>
                <w:lang w:val="uk-UA"/>
              </w:rPr>
              <w:t>Паньчишин Андрій, Федчишин Вікторія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7EFD" w:rsidRPr="00491068" w:rsidRDefault="008F791B" w:rsidP="00FC1BD2">
            <w:pPr>
              <w:pStyle w:val="a2"/>
              <w:spacing w:before="40" w:after="40"/>
              <w:ind w:left="0"/>
              <w:rPr>
                <w:rFonts w:cs="Arial"/>
                <w:sz w:val="20"/>
              </w:rPr>
            </w:pPr>
            <w:r w:rsidRPr="008F791B">
              <w:rPr>
                <w:rFonts w:cs="Arial"/>
                <w:sz w:val="20"/>
              </w:rPr>
              <w:t>Design (UI/UX Design)</w:t>
            </w:r>
          </w:p>
        </w:tc>
      </w:tr>
      <w:tr w:rsidR="00FC1BD2" w:rsidRPr="00491068" w:rsidTr="00FC1BD2">
        <w:trPr>
          <w:cantSplit/>
          <w:trHeight w:val="286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BD2" w:rsidRPr="008F791B" w:rsidRDefault="008F791B" w:rsidP="001736EF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  <w:lang w:val="uk-UA"/>
              </w:rPr>
            </w:pPr>
            <w:r>
              <w:rPr>
                <w:rFonts w:cs="Arial"/>
                <w:bCs/>
                <w:lang w:val="uk-UA"/>
              </w:rPr>
              <w:t>Богута Геннадій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1BD2" w:rsidRPr="00491068" w:rsidRDefault="008F791B" w:rsidP="00FC1BD2">
            <w:pPr>
              <w:rPr>
                <w:rFonts w:cs="Segoe UI"/>
                <w:sz w:val="21"/>
                <w:szCs w:val="21"/>
              </w:rPr>
            </w:pPr>
            <w:r w:rsidRPr="008F791B">
              <w:rPr>
                <w:rFonts w:cs="Arial"/>
                <w:lang w:val="ru-RU"/>
              </w:rPr>
              <w:t>Project Management/Coordination</w:t>
            </w:r>
          </w:p>
        </w:tc>
      </w:tr>
    </w:tbl>
    <w:p w:rsidR="006752EA" w:rsidRDefault="006752EA" w:rsidP="006752EA">
      <w:pPr>
        <w:pStyle w:val="1"/>
        <w:spacing w:before="360"/>
        <w:ind w:left="360"/>
        <w:rPr>
          <w:rStyle w:val="af3"/>
        </w:rPr>
      </w:pPr>
    </w:p>
    <w:p w:rsidR="006752EA" w:rsidRDefault="006752EA" w:rsidP="006752EA">
      <w:pPr>
        <w:pStyle w:val="a2"/>
      </w:pPr>
    </w:p>
    <w:p w:rsidR="0004124D" w:rsidRDefault="0004124D" w:rsidP="006752EA">
      <w:pPr>
        <w:pStyle w:val="a2"/>
      </w:pPr>
    </w:p>
    <w:p w:rsidR="0004124D" w:rsidRDefault="0004124D" w:rsidP="006752EA">
      <w:pPr>
        <w:pStyle w:val="a2"/>
      </w:pPr>
    </w:p>
    <w:p w:rsidR="006752EA" w:rsidRPr="006752EA" w:rsidRDefault="006752EA" w:rsidP="006752EA">
      <w:pPr>
        <w:pStyle w:val="a2"/>
      </w:pPr>
    </w:p>
    <w:p w:rsidR="00ED606B" w:rsidRPr="00F114EC" w:rsidRDefault="00DB079B" w:rsidP="00ED606B">
      <w:pPr>
        <w:pStyle w:val="1"/>
        <w:numPr>
          <w:ilvl w:val="0"/>
          <w:numId w:val="11"/>
        </w:numPr>
        <w:spacing w:before="360"/>
      </w:pPr>
      <w:r>
        <w:lastRenderedPageBreak/>
        <w:t>Project</w:t>
      </w:r>
      <w:r w:rsidR="00F81670">
        <w:t xml:space="preserve"> </w:t>
      </w:r>
      <w:r w:rsidR="0083356D">
        <w:t>Status Reports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</w:tblGrid>
      <w:tr w:rsidR="00CC2CE4" w:rsidRPr="00491068" w:rsidTr="001736EF">
        <w:tc>
          <w:tcPr>
            <w:tcW w:w="2970" w:type="dxa"/>
            <w:shd w:val="clear" w:color="auto" w:fill="E0E0E0"/>
          </w:tcPr>
          <w:p w:rsidR="00CC2CE4" w:rsidRPr="00491068" w:rsidRDefault="00CC2CE4" w:rsidP="001736EF">
            <w:pPr>
              <w:pStyle w:val="a2"/>
              <w:spacing w:before="40" w:after="40"/>
              <w:ind w:left="0"/>
            </w:pPr>
            <w:r w:rsidRPr="00491068"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</w:tcPr>
          <w:p w:rsidR="00CC2CE4" w:rsidRPr="00491068" w:rsidRDefault="00FC1BD2" w:rsidP="001736EF">
            <w:pPr>
              <w:pStyle w:val="a2"/>
              <w:ind w:left="0"/>
              <w:rPr>
                <w:rFonts w:cs="Arial"/>
                <w:sz w:val="20"/>
                <w:lang w:val="uk-UA"/>
              </w:rPr>
            </w:pPr>
            <w:r w:rsidRPr="00491068">
              <w:rPr>
                <w:rFonts w:cs="Arial"/>
                <w:sz w:val="20"/>
                <w:lang w:val="uk-UA"/>
              </w:rPr>
              <w:t>Богута Геннадій</w:t>
            </w:r>
          </w:p>
        </w:tc>
      </w:tr>
    </w:tbl>
    <w:p w:rsidR="00FD310C" w:rsidRDefault="00FD310C" w:rsidP="000E2907">
      <w:pPr>
        <w:pStyle w:val="a2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3510"/>
        <w:gridCol w:w="3690"/>
      </w:tblGrid>
      <w:tr w:rsidR="00311166" w:rsidRPr="00491068" w:rsidTr="001736EF">
        <w:tc>
          <w:tcPr>
            <w:tcW w:w="2970" w:type="dxa"/>
            <w:tcBorders>
              <w:bottom w:val="single" w:sz="4" w:space="0" w:color="auto"/>
            </w:tcBorders>
            <w:shd w:val="clear" w:color="auto" w:fill="E0E0E0"/>
          </w:tcPr>
          <w:p w:rsidR="00311166" w:rsidRPr="00491068" w:rsidRDefault="00311166" w:rsidP="001736EF">
            <w:pPr>
              <w:pStyle w:val="a2"/>
              <w:spacing w:before="40" w:after="40"/>
              <w:ind w:left="0"/>
            </w:pPr>
            <w:r w:rsidRPr="00491068">
              <w:rPr>
                <w:b/>
                <w:szCs w:val="22"/>
              </w:rPr>
              <w:t>Status Report Audience:</w:t>
            </w:r>
          </w:p>
        </w:tc>
        <w:tc>
          <w:tcPr>
            <w:tcW w:w="351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369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  <w:tr w:rsidR="00311166" w:rsidRPr="00491068" w:rsidTr="001736EF">
        <w:tc>
          <w:tcPr>
            <w:tcW w:w="2970" w:type="dxa"/>
            <w:tcBorders>
              <w:left w:val="nil"/>
              <w:bottom w:val="nil"/>
            </w:tcBorders>
            <w:shd w:val="clear" w:color="auto" w:fill="auto"/>
          </w:tcPr>
          <w:p w:rsidR="00311166" w:rsidRPr="00491068" w:rsidRDefault="00311166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369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  <w:tr w:rsidR="00311166" w:rsidRPr="00491068" w:rsidTr="001736EF">
        <w:tc>
          <w:tcPr>
            <w:tcW w:w="29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11166" w:rsidRPr="00491068" w:rsidRDefault="00311166" w:rsidP="001736EF">
            <w:pPr>
              <w:pStyle w:val="a2"/>
              <w:spacing w:before="40" w:after="40"/>
              <w:ind w:left="0"/>
              <w:rPr>
                <w:b/>
                <w:szCs w:val="22"/>
              </w:rPr>
            </w:pPr>
          </w:p>
        </w:tc>
        <w:tc>
          <w:tcPr>
            <w:tcW w:w="351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  <w:tc>
          <w:tcPr>
            <w:tcW w:w="3690" w:type="dxa"/>
          </w:tcPr>
          <w:p w:rsidR="00311166" w:rsidRPr="00491068" w:rsidRDefault="00311166" w:rsidP="001736EF">
            <w:pPr>
              <w:pStyle w:val="a2"/>
              <w:ind w:left="0"/>
              <w:rPr>
                <w:rFonts w:cs="Arial"/>
                <w:sz w:val="20"/>
              </w:rPr>
            </w:pPr>
          </w:p>
        </w:tc>
      </w:tr>
    </w:tbl>
    <w:p w:rsidR="00ED606B" w:rsidRPr="00F114EC" w:rsidRDefault="00ED606B" w:rsidP="00ED606B">
      <w:pPr>
        <w:pStyle w:val="a2"/>
        <w:ind w:left="360"/>
      </w:pPr>
    </w:p>
    <w:p w:rsidR="003D653C" w:rsidRDefault="00A46681" w:rsidP="00281BFF">
      <w:pPr>
        <w:pStyle w:val="a2"/>
        <w:ind w:left="-90" w:right="-90"/>
        <w:jc w:val="center"/>
        <w:rPr>
          <w:color w:val="000000"/>
          <w:sz w:val="2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3810" t="3810" r="0" b="0"/>
                <wp:wrapNone/>
                <wp:docPr id="1" name="Text Box 10" descr="40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865" cy="4406265"/>
                        </a:xfrm>
                        <a:prstGeom prst="rect">
                          <a:avLst/>
                        </a:prstGeom>
                        <a:pattFill prst="pct40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288C" w:rsidRPr="000E2907" w:rsidRDefault="000A288C" w:rsidP="00E036DF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</w:pPr>
                            <w:r w:rsidRPr="000E2907">
                              <w:rPr>
                                <w:rFonts w:ascii="Tahoma" w:hAnsi="Tahoma"/>
                                <w:i/>
                                <w:kern w:val="28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 w:rsidR="000A288C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 w:rsidRPr="008E4C00"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 xml:space="preserve"> Change Control</w:t>
                            </w:r>
                          </w:p>
                          <w:p w:rsidR="000A288C" w:rsidRPr="008E4C00" w:rsidRDefault="000A288C" w:rsidP="00E447B1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-86" w:right="-86"/>
                              <w:jc w:val="center"/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kern w:val="28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60"/>
                              <w:gridCol w:w="1080"/>
                              <w:gridCol w:w="1530"/>
                              <w:gridCol w:w="6660"/>
                            </w:tblGrid>
                            <w:tr w:rsidR="000A288C" w:rsidRPr="001736EF" w:rsidTr="001736EF">
                              <w:trPr>
                                <w:trHeight w:val="530"/>
                              </w:trPr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 w:rsidRPr="001736EF"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 w:rsidRPr="001736EF"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2058DA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20.02.2024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2058DA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Bohuta Hennadii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2058DA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Version approved for use.</w:t>
                                  </w: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2058DA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3B2692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D710EB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3D653C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A288C" w:rsidRPr="001736EF" w:rsidTr="001736EF">
                              <w:tc>
                                <w:tcPr>
                                  <w:tcW w:w="12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0A288C" w:rsidRPr="001736EF" w:rsidRDefault="000A288C" w:rsidP="00661141">
                                  <w:pPr>
                                    <w:pStyle w:val="a2"/>
                                    <w:ind w:left="-90" w:right="-9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0" w:type="dxa"/>
                                </w:tcPr>
                                <w:p w:rsidR="000A288C" w:rsidRPr="001736EF" w:rsidRDefault="000A288C" w:rsidP="001736EF">
                                  <w:pPr>
                                    <w:pStyle w:val="a2"/>
                                    <w:ind w:left="-90" w:right="-9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A288C" w:rsidRDefault="000A288C" w:rsidP="000E2907">
                            <w:pPr>
                              <w:pStyle w:val="a8"/>
                              <w:tabs>
                                <w:tab w:val="clear" w:pos="9360"/>
                                <w:tab w:val="left" w:pos="2730"/>
                              </w:tabs>
                              <w:ind w:left="-90" w:right="-90" w:hanging="468"/>
                              <w:jc w:val="center"/>
                            </w:pPr>
                          </w:p>
                          <w:p w:rsidR="000A288C" w:rsidRPr="00E655AC" w:rsidRDefault="000A288C" w:rsidP="00E655AC">
                            <w:pPr>
                              <w:pStyle w:val="a8"/>
                              <w:tabs>
                                <w:tab w:val="clear" w:pos="9360"/>
                                <w:tab w:val="left" w:pos="2730"/>
                              </w:tabs>
                              <w:spacing w:after="100" w:afterAutospacing="1"/>
                              <w:ind w:left="360" w:right="105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This document is owned and maintained by MAIS Shared Services,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Project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Support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Any changes to template format and content must adhere to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departmental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document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management</w:t>
                            </w:r>
                            <w:r w:rsidRPr="009B20C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standards.</w:t>
                            </w:r>
                          </w:p>
                          <w:p w:rsidR="000A288C" w:rsidRPr="000E2907" w:rsidRDefault="000A288C" w:rsidP="000E2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alt="40%" style="position:absolute;left:0;text-align:left;margin-left:-10.95pt;margin-top:3.3pt;width:574.95pt;height:346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" fillcolor="#eaeaea" stroked="f">
                <v:fill r:id="rId15" o:title="" type="pattern"/>
                <v:stroke dashstyle="longDash"/>
                <v:textbox>
                  <w:txbxContent>
                    <w:p w:rsidR="000A288C" w:rsidRPr="000E2907" w:rsidRDefault="000A288C" w:rsidP="00E036DF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</w:pPr>
                      <w:r w:rsidRPr="000E2907">
                        <w:rPr>
                          <w:rFonts w:ascii="Tahoma" w:hAnsi="Tahoma"/>
                          <w:i/>
                          <w:kern w:val="28"/>
                          <w:sz w:val="16"/>
                          <w:szCs w:val="16"/>
                        </w:rPr>
                        <w:t>Internal Use Only</w:t>
                      </w:r>
                    </w:p>
                    <w:p w:rsidR="000A288C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 w:rsidRPr="008E4C00"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Document</w:t>
                      </w: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 xml:space="preserve"> Change Control</w:t>
                      </w:r>
                    </w:p>
                    <w:p w:rsidR="000A288C" w:rsidRPr="008E4C00" w:rsidRDefault="000A288C" w:rsidP="00E447B1">
                      <w:pPr>
                        <w:overflowPunct w:val="0"/>
                        <w:autoSpaceDE w:val="0"/>
                        <w:autoSpaceDN w:val="0"/>
                        <w:adjustRightInd w:val="0"/>
                        <w:spacing w:after="120"/>
                        <w:ind w:left="-86" w:right="-86"/>
                        <w:jc w:val="center"/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kern w:val="28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60"/>
                        <w:gridCol w:w="1080"/>
                        <w:gridCol w:w="1530"/>
                        <w:gridCol w:w="6660"/>
                      </w:tblGrid>
                      <w:tr w:rsidR="000A288C" w:rsidRPr="001736EF" w:rsidTr="001736EF">
                        <w:trPr>
                          <w:trHeight w:val="530"/>
                        </w:trPr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 w:rsidRPr="001736EF"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 w:rsidRPr="001736EF"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2058DA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20.02.2024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2058DA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Bohuta Hennadii</w:t>
                            </w: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2058DA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Version approved for use.</w:t>
                            </w: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2058DA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3B2692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D710EB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3D653C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0A288C" w:rsidRPr="001736EF" w:rsidTr="001736EF">
                        <w:tc>
                          <w:tcPr>
                            <w:tcW w:w="12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:rsidR="000A288C" w:rsidRPr="001736EF" w:rsidRDefault="000A288C" w:rsidP="00661141">
                            <w:pPr>
                              <w:pStyle w:val="a2"/>
                              <w:ind w:left="-90" w:right="-9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60" w:type="dxa"/>
                          </w:tcPr>
                          <w:p w:rsidR="000A288C" w:rsidRPr="001736EF" w:rsidRDefault="000A288C" w:rsidP="001736EF">
                            <w:pPr>
                              <w:pStyle w:val="a2"/>
                              <w:ind w:left="-90" w:right="-90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A288C" w:rsidRDefault="000A288C" w:rsidP="000E2907">
                      <w:pPr>
                        <w:pStyle w:val="a8"/>
                        <w:tabs>
                          <w:tab w:val="clear" w:pos="9360"/>
                          <w:tab w:val="left" w:pos="2730"/>
                        </w:tabs>
                        <w:ind w:left="-90" w:right="-90" w:hanging="468"/>
                        <w:jc w:val="center"/>
                      </w:pPr>
                    </w:p>
                    <w:p w:rsidR="000A288C" w:rsidRPr="00E655AC" w:rsidRDefault="000A288C" w:rsidP="00E655AC">
                      <w:pPr>
                        <w:pStyle w:val="a8"/>
                        <w:tabs>
                          <w:tab w:val="clear" w:pos="9360"/>
                          <w:tab w:val="left" w:pos="2730"/>
                        </w:tabs>
                        <w:spacing w:after="100" w:afterAutospacing="1"/>
                        <w:ind w:left="360" w:right="105"/>
                        <w:rPr>
                          <w:i/>
                          <w:sz w:val="18"/>
                          <w:szCs w:val="18"/>
                        </w:rPr>
                      </w:pP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This document is owned and maintained by MAIS Shared Services,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Project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Support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. 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Any changes to template format and content must adhere to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departmental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document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management</w:t>
                      </w:r>
                      <w:r w:rsidRPr="009B20C8">
                        <w:rPr>
                          <w:i/>
                          <w:sz w:val="18"/>
                          <w:szCs w:val="18"/>
                        </w:rPr>
                        <w:t xml:space="preserve"> standards.</w:t>
                      </w:r>
                    </w:p>
                    <w:p w:rsidR="000A288C" w:rsidRPr="000E2907" w:rsidRDefault="000A288C" w:rsidP="000E29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3D653C" w:rsidRPr="003D653C" w:rsidRDefault="003D653C" w:rsidP="003D653C"/>
    <w:p w:rsidR="009B20C8" w:rsidRPr="003D653C" w:rsidRDefault="003D653C" w:rsidP="003D653C">
      <w:pPr>
        <w:tabs>
          <w:tab w:val="left" w:pos="4065"/>
        </w:tabs>
      </w:pPr>
      <w:r>
        <w:tab/>
      </w:r>
    </w:p>
    <w:sectPr w:rsidR="009B20C8" w:rsidRPr="003D653C" w:rsidSect="002152E6">
      <w:pgSz w:w="12240" w:h="15840" w:code="1"/>
      <w:pgMar w:top="720" w:right="720" w:bottom="864" w:left="720" w:header="720" w:footer="720" w:gutter="0"/>
      <w:pgBorders w:offsetFrom="page">
        <w:top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0BFA" w:rsidRDefault="003C0BFA">
      <w:r>
        <w:separator/>
      </w:r>
    </w:p>
  </w:endnote>
  <w:endnote w:type="continuationSeparator" w:id="0">
    <w:p w:rsidR="003C0BFA" w:rsidRDefault="003C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Default="003D653C" w:rsidP="00BF5AA3">
    <w:pPr>
      <w:pStyle w:val="a8"/>
      <w:tabs>
        <w:tab w:val="clear" w:pos="9360"/>
        <w:tab w:val="right" w:pos="10800"/>
      </w:tabs>
      <w:ind w:left="0"/>
    </w:pPr>
    <w:r>
      <w:t>M101 Project Charge Document v.3</w:t>
    </w:r>
    <w:r w:rsidR="000A288C">
      <w:t>.0</w:t>
    </w:r>
    <w:r w:rsidR="000A288C"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FA0611">
      <w:rPr>
        <w:noProof/>
      </w:rPr>
      <w:t>4</w:t>
    </w:r>
    <w:r w:rsidR="007F645C">
      <w:rPr>
        <w:noProof/>
      </w:rPr>
      <w:fldChar w:fldCharType="end"/>
    </w:r>
    <w:r w:rsidR="000A288C">
      <w:t xml:space="preserve"> of </w:t>
    </w:r>
    <w:fldSimple w:instr=" NUMPAGES ">
      <w:r w:rsidR="00FA0611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Default="000A288C" w:rsidP="00912C09">
    <w:pPr>
      <w:pStyle w:val="a8"/>
      <w:tabs>
        <w:tab w:val="clear" w:pos="9360"/>
        <w:tab w:val="right" w:pos="10800"/>
      </w:tabs>
      <w:ind w:left="0"/>
    </w:pPr>
    <w:r>
      <w:t>M101 Project</w:t>
    </w:r>
    <w:r w:rsidR="003D653C">
      <w:t xml:space="preserve"> Charge Document v.3</w:t>
    </w:r>
    <w:r>
      <w:t>.0</w:t>
    </w:r>
    <w:r>
      <w:tab/>
      <w:t xml:space="preserve">Page </w:t>
    </w:r>
    <w:r w:rsidR="007F645C">
      <w:fldChar w:fldCharType="begin"/>
    </w:r>
    <w:r w:rsidR="007F645C">
      <w:instrText xml:space="preserve"> PAGE </w:instrText>
    </w:r>
    <w:r w:rsidR="007F645C">
      <w:fldChar w:fldCharType="separate"/>
    </w:r>
    <w:r w:rsidR="00A46681">
      <w:rPr>
        <w:noProof/>
      </w:rPr>
      <w:t>1</w:t>
    </w:r>
    <w:r w:rsidR="007F645C">
      <w:rPr>
        <w:noProof/>
      </w:rPr>
      <w:fldChar w:fldCharType="end"/>
    </w:r>
    <w:r>
      <w:t xml:space="preserve"> of </w:t>
    </w:r>
    <w:fldSimple w:instr=" NUMPAGES ">
      <w:r w:rsidR="00A46681">
        <w:rPr>
          <w:noProof/>
        </w:rPr>
        <w:t>3</w:t>
      </w:r>
    </w:fldSimple>
  </w:p>
  <w:p w:rsidR="000A288C" w:rsidRDefault="000A288C" w:rsidP="00BF5AA3">
    <w:pPr>
      <w:pStyle w:val="a8"/>
      <w:tabs>
        <w:tab w:val="clear" w:pos="9360"/>
        <w:tab w:val="right" w:pos="10800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0BFA" w:rsidRDefault="003C0BFA">
      <w:r>
        <w:separator/>
      </w:r>
    </w:p>
  </w:footnote>
  <w:footnote w:type="continuationSeparator" w:id="0">
    <w:p w:rsidR="003C0BFA" w:rsidRDefault="003C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Pr="00CD735E" w:rsidRDefault="00155DCD" w:rsidP="007C36FC">
    <w:pPr>
      <w:pStyle w:val="a7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155DCD">
      <w:rPr>
        <w:iCs/>
      </w:rPr>
      <w:t>Ternopil Lost &amp; Found</w:t>
    </w:r>
    <w:r w:rsidR="000A288C" w:rsidRPr="00CD735E">
      <w:rPr>
        <w:i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Default="000A288C" w:rsidP="000A288C">
    <w:pPr>
      <w:pStyle w:val="a7"/>
      <w:tabs>
        <w:tab w:val="clear" w:pos="4320"/>
        <w:tab w:val="clear" w:pos="8640"/>
        <w:tab w:val="left" w:pos="9270"/>
      </w:tabs>
    </w:pPr>
    <w: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19050" t="0" r="0" b="0"/>
          <wp:wrapSquare wrapText="bothSides"/>
          <wp:docPr id="4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0A288C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19050" t="0" r="0" b="0"/>
          <wp:wrapNone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A288C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19050" t="0" r="0" b="0"/>
          <wp:wrapNone/>
          <wp:docPr id="2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464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A288C" w:rsidRPr="00CD735E" w:rsidRDefault="00155DCD" w:rsidP="00635E5E">
    <w:pPr>
      <w:pStyle w:val="a7"/>
      <w:pBdr>
        <w:bottom w:val="single" w:sz="4" w:space="1" w:color="auto"/>
      </w:pBdr>
      <w:tabs>
        <w:tab w:val="clear" w:pos="4320"/>
        <w:tab w:val="clear" w:pos="8640"/>
        <w:tab w:val="right" w:pos="10800"/>
      </w:tabs>
      <w:spacing w:after="240"/>
    </w:pPr>
    <w:r w:rsidRPr="00155DCD">
      <w:rPr>
        <w:iCs/>
      </w:rPr>
      <w:t>Ternopil Lost &amp; Found</w:t>
    </w:r>
    <w:r w:rsidR="000A288C" w:rsidRPr="00CD735E">
      <w:rPr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F2687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456C47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1120F4"/>
    <w:multiLevelType w:val="hybridMultilevel"/>
    <w:tmpl w:val="605647EA"/>
    <w:lvl w:ilvl="0" w:tplc="5060DE18">
      <w:start w:val="1"/>
      <w:numFmt w:val="bullet"/>
      <w:pStyle w:val="TableData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046E"/>
    <w:multiLevelType w:val="hybridMultilevel"/>
    <w:tmpl w:val="32AA16E4"/>
    <w:lvl w:ilvl="0" w:tplc="0422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4" w15:restartNumberingAfterBreak="0">
    <w:nsid w:val="167F3972"/>
    <w:multiLevelType w:val="hybridMultilevel"/>
    <w:tmpl w:val="F560F8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86760"/>
    <w:multiLevelType w:val="hybridMultilevel"/>
    <w:tmpl w:val="2528E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B57F2"/>
    <w:multiLevelType w:val="hybridMultilevel"/>
    <w:tmpl w:val="4AB6A8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D65D50"/>
    <w:multiLevelType w:val="hybridMultilevel"/>
    <w:tmpl w:val="0C16271E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863B8"/>
    <w:multiLevelType w:val="hybridMultilevel"/>
    <w:tmpl w:val="BEEAA92E"/>
    <w:lvl w:ilvl="0" w:tplc="0422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9" w15:restartNumberingAfterBreak="0">
    <w:nsid w:val="31083DD8"/>
    <w:multiLevelType w:val="hybridMultilevel"/>
    <w:tmpl w:val="9D6CB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B54D9"/>
    <w:multiLevelType w:val="hybridMultilevel"/>
    <w:tmpl w:val="97680CDA"/>
    <w:lvl w:ilvl="0" w:tplc="0422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1" w15:restartNumberingAfterBreak="0">
    <w:nsid w:val="41D01518"/>
    <w:multiLevelType w:val="hybridMultilevel"/>
    <w:tmpl w:val="BC48B664"/>
    <w:lvl w:ilvl="0" w:tplc="0422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 w15:restartNumberingAfterBreak="0">
    <w:nsid w:val="449B344D"/>
    <w:multiLevelType w:val="hybridMultilevel"/>
    <w:tmpl w:val="9D44DFA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1B4E63"/>
    <w:multiLevelType w:val="hybridMultilevel"/>
    <w:tmpl w:val="F6524D44"/>
    <w:lvl w:ilvl="0" w:tplc="0422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4" w15:restartNumberingAfterBreak="0">
    <w:nsid w:val="50C02507"/>
    <w:multiLevelType w:val="hybridMultilevel"/>
    <w:tmpl w:val="919A67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A9419D3"/>
    <w:multiLevelType w:val="hybridMultilevel"/>
    <w:tmpl w:val="ADBA3ED4"/>
    <w:lvl w:ilvl="0" w:tplc="F8C2E61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C6859B6"/>
    <w:multiLevelType w:val="hybridMultilevel"/>
    <w:tmpl w:val="B0C29D32"/>
    <w:lvl w:ilvl="0" w:tplc="0422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5F4C3D92"/>
    <w:multiLevelType w:val="hybridMultilevel"/>
    <w:tmpl w:val="86CA5C0E"/>
    <w:lvl w:ilvl="0" w:tplc="0422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8" w15:restartNumberingAfterBreak="0">
    <w:nsid w:val="60EB5A52"/>
    <w:multiLevelType w:val="hybridMultilevel"/>
    <w:tmpl w:val="AAC012DC"/>
    <w:lvl w:ilvl="0" w:tplc="0422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9" w15:restartNumberingAfterBreak="0">
    <w:nsid w:val="65E55833"/>
    <w:multiLevelType w:val="hybridMultilevel"/>
    <w:tmpl w:val="DE3091E0"/>
    <w:lvl w:ilvl="0" w:tplc="0422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20" w15:restartNumberingAfterBreak="0">
    <w:nsid w:val="68E85743"/>
    <w:multiLevelType w:val="hybridMultilevel"/>
    <w:tmpl w:val="DBE81756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21" w15:restartNumberingAfterBreak="0">
    <w:nsid w:val="726263AE"/>
    <w:multiLevelType w:val="hybridMultilevel"/>
    <w:tmpl w:val="A9B63E5E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 w15:restartNumberingAfterBreak="0">
    <w:nsid w:val="7576702F"/>
    <w:multiLevelType w:val="hybridMultilevel"/>
    <w:tmpl w:val="080E7E52"/>
    <w:lvl w:ilvl="0" w:tplc="0422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 w15:restartNumberingAfterBreak="0">
    <w:nsid w:val="76C4096D"/>
    <w:multiLevelType w:val="hybridMultilevel"/>
    <w:tmpl w:val="A36CD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A2AE0"/>
    <w:multiLevelType w:val="hybridMultilevel"/>
    <w:tmpl w:val="3F668784"/>
    <w:lvl w:ilvl="0" w:tplc="877877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5"/>
  </w:num>
  <w:num w:numId="5">
    <w:abstractNumId w:val="7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4"/>
  </w:num>
  <w:num w:numId="9">
    <w:abstractNumId w:val="20"/>
  </w:num>
  <w:num w:numId="10">
    <w:abstractNumId w:val="23"/>
  </w:num>
  <w:num w:numId="11">
    <w:abstractNumId w:val="14"/>
  </w:num>
  <w:num w:numId="12">
    <w:abstractNumId w:val="12"/>
  </w:num>
  <w:num w:numId="13">
    <w:abstractNumId w:val="8"/>
  </w:num>
  <w:num w:numId="14">
    <w:abstractNumId w:val="19"/>
  </w:num>
  <w:num w:numId="15">
    <w:abstractNumId w:val="18"/>
  </w:num>
  <w:num w:numId="16">
    <w:abstractNumId w:val="22"/>
  </w:num>
  <w:num w:numId="17">
    <w:abstractNumId w:val="21"/>
  </w:num>
  <w:num w:numId="18">
    <w:abstractNumId w:val="9"/>
  </w:num>
  <w:num w:numId="19">
    <w:abstractNumId w:val="13"/>
  </w:num>
  <w:num w:numId="20">
    <w:abstractNumId w:val="4"/>
  </w:num>
  <w:num w:numId="21">
    <w:abstractNumId w:val="11"/>
  </w:num>
  <w:num w:numId="22">
    <w:abstractNumId w:val="17"/>
  </w:num>
  <w:num w:numId="23">
    <w:abstractNumId w:val="16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19"/>
    <w:rsid w:val="00001ACE"/>
    <w:rsid w:val="00002B1B"/>
    <w:rsid w:val="0000303C"/>
    <w:rsid w:val="00003641"/>
    <w:rsid w:val="00005866"/>
    <w:rsid w:val="00005F8F"/>
    <w:rsid w:val="00006920"/>
    <w:rsid w:val="00007698"/>
    <w:rsid w:val="00011B2B"/>
    <w:rsid w:val="00014E11"/>
    <w:rsid w:val="00017B42"/>
    <w:rsid w:val="00023282"/>
    <w:rsid w:val="0002359D"/>
    <w:rsid w:val="00023FBF"/>
    <w:rsid w:val="00025976"/>
    <w:rsid w:val="000274EF"/>
    <w:rsid w:val="000308DC"/>
    <w:rsid w:val="00031EF5"/>
    <w:rsid w:val="00040A8B"/>
    <w:rsid w:val="00040CF2"/>
    <w:rsid w:val="0004124D"/>
    <w:rsid w:val="00041B7F"/>
    <w:rsid w:val="000421B1"/>
    <w:rsid w:val="00045BF9"/>
    <w:rsid w:val="00047D8A"/>
    <w:rsid w:val="00054226"/>
    <w:rsid w:val="000608B5"/>
    <w:rsid w:val="00060AD3"/>
    <w:rsid w:val="00066535"/>
    <w:rsid w:val="0007058B"/>
    <w:rsid w:val="0007121F"/>
    <w:rsid w:val="00071C32"/>
    <w:rsid w:val="00074BF5"/>
    <w:rsid w:val="00074D9F"/>
    <w:rsid w:val="00075BE4"/>
    <w:rsid w:val="0007636B"/>
    <w:rsid w:val="00080E5B"/>
    <w:rsid w:val="00080F44"/>
    <w:rsid w:val="00083B54"/>
    <w:rsid w:val="00087546"/>
    <w:rsid w:val="00087EFD"/>
    <w:rsid w:val="00092741"/>
    <w:rsid w:val="000968A4"/>
    <w:rsid w:val="00097960"/>
    <w:rsid w:val="00097F7C"/>
    <w:rsid w:val="000A288C"/>
    <w:rsid w:val="000A37C7"/>
    <w:rsid w:val="000A3FFC"/>
    <w:rsid w:val="000A5F61"/>
    <w:rsid w:val="000A6494"/>
    <w:rsid w:val="000A76A8"/>
    <w:rsid w:val="000A78FC"/>
    <w:rsid w:val="000B06B9"/>
    <w:rsid w:val="000B0A10"/>
    <w:rsid w:val="000B23BB"/>
    <w:rsid w:val="000B3433"/>
    <w:rsid w:val="000C00DF"/>
    <w:rsid w:val="000C0791"/>
    <w:rsid w:val="000C210C"/>
    <w:rsid w:val="000C60F0"/>
    <w:rsid w:val="000C6747"/>
    <w:rsid w:val="000C69C9"/>
    <w:rsid w:val="000D0CC8"/>
    <w:rsid w:val="000D441E"/>
    <w:rsid w:val="000D447A"/>
    <w:rsid w:val="000D62D2"/>
    <w:rsid w:val="000D7768"/>
    <w:rsid w:val="000E1AA3"/>
    <w:rsid w:val="000E1F3D"/>
    <w:rsid w:val="000E1FF8"/>
    <w:rsid w:val="000E207C"/>
    <w:rsid w:val="000E2907"/>
    <w:rsid w:val="000E3185"/>
    <w:rsid w:val="000F1830"/>
    <w:rsid w:val="000F385F"/>
    <w:rsid w:val="000F5AE3"/>
    <w:rsid w:val="000F5F71"/>
    <w:rsid w:val="00100DE3"/>
    <w:rsid w:val="00107E72"/>
    <w:rsid w:val="00111E0C"/>
    <w:rsid w:val="00113C10"/>
    <w:rsid w:val="0011644F"/>
    <w:rsid w:val="0011723F"/>
    <w:rsid w:val="001218B5"/>
    <w:rsid w:val="001225EE"/>
    <w:rsid w:val="00124500"/>
    <w:rsid w:val="001251B1"/>
    <w:rsid w:val="001251DC"/>
    <w:rsid w:val="0013265D"/>
    <w:rsid w:val="001341B6"/>
    <w:rsid w:val="00134653"/>
    <w:rsid w:val="001357BA"/>
    <w:rsid w:val="00136181"/>
    <w:rsid w:val="00136F55"/>
    <w:rsid w:val="001375F7"/>
    <w:rsid w:val="00141577"/>
    <w:rsid w:val="00141937"/>
    <w:rsid w:val="00144F13"/>
    <w:rsid w:val="001479C3"/>
    <w:rsid w:val="00151445"/>
    <w:rsid w:val="00151AAE"/>
    <w:rsid w:val="00152540"/>
    <w:rsid w:val="0015388E"/>
    <w:rsid w:val="00155632"/>
    <w:rsid w:val="001558D5"/>
    <w:rsid w:val="00155DCD"/>
    <w:rsid w:val="0016403A"/>
    <w:rsid w:val="001643AA"/>
    <w:rsid w:val="00172B5C"/>
    <w:rsid w:val="001736EF"/>
    <w:rsid w:val="00173F47"/>
    <w:rsid w:val="00175A3B"/>
    <w:rsid w:val="0017637A"/>
    <w:rsid w:val="00183F76"/>
    <w:rsid w:val="001852F8"/>
    <w:rsid w:val="001903DF"/>
    <w:rsid w:val="00191919"/>
    <w:rsid w:val="00191BB5"/>
    <w:rsid w:val="00192E45"/>
    <w:rsid w:val="0019467B"/>
    <w:rsid w:val="00194852"/>
    <w:rsid w:val="00194CC9"/>
    <w:rsid w:val="00195421"/>
    <w:rsid w:val="001A0B5D"/>
    <w:rsid w:val="001A3CF8"/>
    <w:rsid w:val="001A4C18"/>
    <w:rsid w:val="001A516C"/>
    <w:rsid w:val="001B144E"/>
    <w:rsid w:val="001B5C27"/>
    <w:rsid w:val="001B6454"/>
    <w:rsid w:val="001C0D91"/>
    <w:rsid w:val="001C1277"/>
    <w:rsid w:val="001C237B"/>
    <w:rsid w:val="001C47E5"/>
    <w:rsid w:val="001C4DB7"/>
    <w:rsid w:val="001C6C78"/>
    <w:rsid w:val="001C7DCB"/>
    <w:rsid w:val="001D0FEE"/>
    <w:rsid w:val="001D2830"/>
    <w:rsid w:val="001D3583"/>
    <w:rsid w:val="001D42A2"/>
    <w:rsid w:val="001D4C66"/>
    <w:rsid w:val="001D4FAE"/>
    <w:rsid w:val="001D6BF6"/>
    <w:rsid w:val="001D6D01"/>
    <w:rsid w:val="001D7CCB"/>
    <w:rsid w:val="001E1777"/>
    <w:rsid w:val="001E3BA5"/>
    <w:rsid w:val="001E759D"/>
    <w:rsid w:val="001F052C"/>
    <w:rsid w:val="002026A7"/>
    <w:rsid w:val="00203F72"/>
    <w:rsid w:val="00203FC5"/>
    <w:rsid w:val="002058DA"/>
    <w:rsid w:val="00214ACE"/>
    <w:rsid w:val="002152E6"/>
    <w:rsid w:val="00220A65"/>
    <w:rsid w:val="0022267F"/>
    <w:rsid w:val="00223FB9"/>
    <w:rsid w:val="00227BDB"/>
    <w:rsid w:val="002318F6"/>
    <w:rsid w:val="002355C5"/>
    <w:rsid w:val="00241899"/>
    <w:rsid w:val="002455BA"/>
    <w:rsid w:val="00247029"/>
    <w:rsid w:val="00247476"/>
    <w:rsid w:val="002478F7"/>
    <w:rsid w:val="00255170"/>
    <w:rsid w:val="00255A08"/>
    <w:rsid w:val="00256623"/>
    <w:rsid w:val="002568F3"/>
    <w:rsid w:val="00264241"/>
    <w:rsid w:val="00264C10"/>
    <w:rsid w:val="00265DE0"/>
    <w:rsid w:val="00266618"/>
    <w:rsid w:val="0026708C"/>
    <w:rsid w:val="00270474"/>
    <w:rsid w:val="00275DCD"/>
    <w:rsid w:val="00276A43"/>
    <w:rsid w:val="00277C52"/>
    <w:rsid w:val="0028163B"/>
    <w:rsid w:val="00281BFF"/>
    <w:rsid w:val="00283994"/>
    <w:rsid w:val="00284CAE"/>
    <w:rsid w:val="0029105D"/>
    <w:rsid w:val="002B368F"/>
    <w:rsid w:val="002B624E"/>
    <w:rsid w:val="002C034A"/>
    <w:rsid w:val="002C3D0B"/>
    <w:rsid w:val="002C656D"/>
    <w:rsid w:val="002D1E0B"/>
    <w:rsid w:val="002D3A7D"/>
    <w:rsid w:val="002E2950"/>
    <w:rsid w:val="002E6F13"/>
    <w:rsid w:val="002F0A37"/>
    <w:rsid w:val="002F40FD"/>
    <w:rsid w:val="002F74EF"/>
    <w:rsid w:val="00302B4A"/>
    <w:rsid w:val="00303E65"/>
    <w:rsid w:val="00304E93"/>
    <w:rsid w:val="00311166"/>
    <w:rsid w:val="00316B98"/>
    <w:rsid w:val="00320B94"/>
    <w:rsid w:val="00321DAF"/>
    <w:rsid w:val="00326897"/>
    <w:rsid w:val="00330CFB"/>
    <w:rsid w:val="00331B99"/>
    <w:rsid w:val="0033206B"/>
    <w:rsid w:val="003337D2"/>
    <w:rsid w:val="00337E03"/>
    <w:rsid w:val="0034073F"/>
    <w:rsid w:val="00341786"/>
    <w:rsid w:val="00341F1F"/>
    <w:rsid w:val="00343573"/>
    <w:rsid w:val="00346A76"/>
    <w:rsid w:val="00346FAA"/>
    <w:rsid w:val="0034753C"/>
    <w:rsid w:val="00347596"/>
    <w:rsid w:val="00351899"/>
    <w:rsid w:val="00351AA4"/>
    <w:rsid w:val="00352832"/>
    <w:rsid w:val="003535FC"/>
    <w:rsid w:val="003557F5"/>
    <w:rsid w:val="00360AB5"/>
    <w:rsid w:val="0036281E"/>
    <w:rsid w:val="00370968"/>
    <w:rsid w:val="00371956"/>
    <w:rsid w:val="0037224E"/>
    <w:rsid w:val="003801A0"/>
    <w:rsid w:val="00383BA8"/>
    <w:rsid w:val="0038795B"/>
    <w:rsid w:val="00390A8C"/>
    <w:rsid w:val="00390C4D"/>
    <w:rsid w:val="00390D31"/>
    <w:rsid w:val="00390EE2"/>
    <w:rsid w:val="003931FA"/>
    <w:rsid w:val="003936E9"/>
    <w:rsid w:val="00393C44"/>
    <w:rsid w:val="0039404C"/>
    <w:rsid w:val="003945E0"/>
    <w:rsid w:val="00397244"/>
    <w:rsid w:val="003A26BE"/>
    <w:rsid w:val="003A3312"/>
    <w:rsid w:val="003A3EAD"/>
    <w:rsid w:val="003A5338"/>
    <w:rsid w:val="003B2692"/>
    <w:rsid w:val="003B4E07"/>
    <w:rsid w:val="003B5D2D"/>
    <w:rsid w:val="003B7E02"/>
    <w:rsid w:val="003B7F6A"/>
    <w:rsid w:val="003C0BFA"/>
    <w:rsid w:val="003C1DD5"/>
    <w:rsid w:val="003C1FD3"/>
    <w:rsid w:val="003C4E0A"/>
    <w:rsid w:val="003C7E68"/>
    <w:rsid w:val="003D0C64"/>
    <w:rsid w:val="003D5C2C"/>
    <w:rsid w:val="003D653C"/>
    <w:rsid w:val="003E3459"/>
    <w:rsid w:val="003E3699"/>
    <w:rsid w:val="003E661D"/>
    <w:rsid w:val="003E7996"/>
    <w:rsid w:val="003F1935"/>
    <w:rsid w:val="003F3854"/>
    <w:rsid w:val="004010ED"/>
    <w:rsid w:val="00405A2B"/>
    <w:rsid w:val="0040722A"/>
    <w:rsid w:val="00407C21"/>
    <w:rsid w:val="0041076C"/>
    <w:rsid w:val="00412C35"/>
    <w:rsid w:val="0041581D"/>
    <w:rsid w:val="004176FA"/>
    <w:rsid w:val="004203AA"/>
    <w:rsid w:val="00423DC3"/>
    <w:rsid w:val="00427044"/>
    <w:rsid w:val="00431519"/>
    <w:rsid w:val="004315FF"/>
    <w:rsid w:val="00433E58"/>
    <w:rsid w:val="00434B8C"/>
    <w:rsid w:val="00434DE4"/>
    <w:rsid w:val="00434F64"/>
    <w:rsid w:val="00434FA0"/>
    <w:rsid w:val="00440187"/>
    <w:rsid w:val="0044445D"/>
    <w:rsid w:val="00447475"/>
    <w:rsid w:val="004509A6"/>
    <w:rsid w:val="00451B2B"/>
    <w:rsid w:val="00453895"/>
    <w:rsid w:val="0045624C"/>
    <w:rsid w:val="00457EC8"/>
    <w:rsid w:val="004663AB"/>
    <w:rsid w:val="0047021F"/>
    <w:rsid w:val="0047191A"/>
    <w:rsid w:val="00472901"/>
    <w:rsid w:val="00476262"/>
    <w:rsid w:val="00476B1A"/>
    <w:rsid w:val="00483C9B"/>
    <w:rsid w:val="00484E2D"/>
    <w:rsid w:val="00485158"/>
    <w:rsid w:val="00485966"/>
    <w:rsid w:val="004866BC"/>
    <w:rsid w:val="00490023"/>
    <w:rsid w:val="00491068"/>
    <w:rsid w:val="004A0ED2"/>
    <w:rsid w:val="004A2C4A"/>
    <w:rsid w:val="004A3F42"/>
    <w:rsid w:val="004A6902"/>
    <w:rsid w:val="004B022A"/>
    <w:rsid w:val="004B03B3"/>
    <w:rsid w:val="004B2059"/>
    <w:rsid w:val="004B66B2"/>
    <w:rsid w:val="004B7967"/>
    <w:rsid w:val="004C2CF3"/>
    <w:rsid w:val="004C3CED"/>
    <w:rsid w:val="004D3C14"/>
    <w:rsid w:val="004D3DE2"/>
    <w:rsid w:val="004D4238"/>
    <w:rsid w:val="004D7F10"/>
    <w:rsid w:val="004E14E2"/>
    <w:rsid w:val="004E7855"/>
    <w:rsid w:val="004F1AEC"/>
    <w:rsid w:val="004F1D67"/>
    <w:rsid w:val="004F3221"/>
    <w:rsid w:val="004F4260"/>
    <w:rsid w:val="004F50E1"/>
    <w:rsid w:val="004F6182"/>
    <w:rsid w:val="005016B6"/>
    <w:rsid w:val="00501F5F"/>
    <w:rsid w:val="005066ED"/>
    <w:rsid w:val="00512780"/>
    <w:rsid w:val="005178E9"/>
    <w:rsid w:val="00517E96"/>
    <w:rsid w:val="005207FC"/>
    <w:rsid w:val="005232B2"/>
    <w:rsid w:val="00523C1B"/>
    <w:rsid w:val="00526AB7"/>
    <w:rsid w:val="0053113E"/>
    <w:rsid w:val="00533730"/>
    <w:rsid w:val="0053446B"/>
    <w:rsid w:val="00536422"/>
    <w:rsid w:val="00540582"/>
    <w:rsid w:val="00544FF6"/>
    <w:rsid w:val="00545EA5"/>
    <w:rsid w:val="00550329"/>
    <w:rsid w:val="00550D8F"/>
    <w:rsid w:val="00555146"/>
    <w:rsid w:val="00556A04"/>
    <w:rsid w:val="0056037A"/>
    <w:rsid w:val="00562F56"/>
    <w:rsid w:val="0056351B"/>
    <w:rsid w:val="005704FE"/>
    <w:rsid w:val="00570D6A"/>
    <w:rsid w:val="0057111C"/>
    <w:rsid w:val="00572117"/>
    <w:rsid w:val="005721B8"/>
    <w:rsid w:val="005724FA"/>
    <w:rsid w:val="00573393"/>
    <w:rsid w:val="0057355A"/>
    <w:rsid w:val="00574F59"/>
    <w:rsid w:val="00576AFF"/>
    <w:rsid w:val="00580E16"/>
    <w:rsid w:val="00591E79"/>
    <w:rsid w:val="00596415"/>
    <w:rsid w:val="005A10C3"/>
    <w:rsid w:val="005A4B63"/>
    <w:rsid w:val="005A4BB6"/>
    <w:rsid w:val="005B2482"/>
    <w:rsid w:val="005B2D6F"/>
    <w:rsid w:val="005B54AA"/>
    <w:rsid w:val="005C04B0"/>
    <w:rsid w:val="005C0791"/>
    <w:rsid w:val="005C1A3D"/>
    <w:rsid w:val="005C342E"/>
    <w:rsid w:val="005C44DD"/>
    <w:rsid w:val="005C585B"/>
    <w:rsid w:val="005D0225"/>
    <w:rsid w:val="005D5CF7"/>
    <w:rsid w:val="005D6375"/>
    <w:rsid w:val="005D71A4"/>
    <w:rsid w:val="005E2A60"/>
    <w:rsid w:val="005E379B"/>
    <w:rsid w:val="005E4C88"/>
    <w:rsid w:val="005E5D59"/>
    <w:rsid w:val="005E7451"/>
    <w:rsid w:val="005F05D0"/>
    <w:rsid w:val="005F2D95"/>
    <w:rsid w:val="005F5184"/>
    <w:rsid w:val="005F572E"/>
    <w:rsid w:val="00602BBF"/>
    <w:rsid w:val="0060668E"/>
    <w:rsid w:val="00611682"/>
    <w:rsid w:val="0061474E"/>
    <w:rsid w:val="00617DC3"/>
    <w:rsid w:val="00627A67"/>
    <w:rsid w:val="006321CF"/>
    <w:rsid w:val="00635CD2"/>
    <w:rsid w:val="00635E5E"/>
    <w:rsid w:val="00646C02"/>
    <w:rsid w:val="006550B1"/>
    <w:rsid w:val="00655B80"/>
    <w:rsid w:val="00655ED7"/>
    <w:rsid w:val="006576D5"/>
    <w:rsid w:val="00657FD9"/>
    <w:rsid w:val="00661141"/>
    <w:rsid w:val="00663DD3"/>
    <w:rsid w:val="00665598"/>
    <w:rsid w:val="00666FB3"/>
    <w:rsid w:val="00670748"/>
    <w:rsid w:val="00670C73"/>
    <w:rsid w:val="0067295E"/>
    <w:rsid w:val="00672B51"/>
    <w:rsid w:val="006752EA"/>
    <w:rsid w:val="0068073C"/>
    <w:rsid w:val="00684C04"/>
    <w:rsid w:val="00690E06"/>
    <w:rsid w:val="006933ED"/>
    <w:rsid w:val="00694E80"/>
    <w:rsid w:val="006950C9"/>
    <w:rsid w:val="006A1EFB"/>
    <w:rsid w:val="006A21A7"/>
    <w:rsid w:val="006A24CC"/>
    <w:rsid w:val="006A48DB"/>
    <w:rsid w:val="006A6C8A"/>
    <w:rsid w:val="006B2569"/>
    <w:rsid w:val="006B2820"/>
    <w:rsid w:val="006B3134"/>
    <w:rsid w:val="006B35F8"/>
    <w:rsid w:val="006B4E55"/>
    <w:rsid w:val="006B71F6"/>
    <w:rsid w:val="006C2AAF"/>
    <w:rsid w:val="006C345B"/>
    <w:rsid w:val="006C7818"/>
    <w:rsid w:val="006D194B"/>
    <w:rsid w:val="006D2D2A"/>
    <w:rsid w:val="006D3F6E"/>
    <w:rsid w:val="006D707E"/>
    <w:rsid w:val="006D7E82"/>
    <w:rsid w:val="006E0B13"/>
    <w:rsid w:val="006E0B35"/>
    <w:rsid w:val="006E102A"/>
    <w:rsid w:val="006E547E"/>
    <w:rsid w:val="006F1992"/>
    <w:rsid w:val="00702A14"/>
    <w:rsid w:val="00703361"/>
    <w:rsid w:val="0070377B"/>
    <w:rsid w:val="00705C14"/>
    <w:rsid w:val="0071105B"/>
    <w:rsid w:val="007120D5"/>
    <w:rsid w:val="00715938"/>
    <w:rsid w:val="00717D75"/>
    <w:rsid w:val="00721B10"/>
    <w:rsid w:val="007220D4"/>
    <w:rsid w:val="00723D1C"/>
    <w:rsid w:val="00727F80"/>
    <w:rsid w:val="007366C8"/>
    <w:rsid w:val="00736B9F"/>
    <w:rsid w:val="007507C9"/>
    <w:rsid w:val="00754938"/>
    <w:rsid w:val="00755522"/>
    <w:rsid w:val="00763BFB"/>
    <w:rsid w:val="00766B2A"/>
    <w:rsid w:val="00766C35"/>
    <w:rsid w:val="007703A3"/>
    <w:rsid w:val="00771B6A"/>
    <w:rsid w:val="00774416"/>
    <w:rsid w:val="00774E47"/>
    <w:rsid w:val="00775E83"/>
    <w:rsid w:val="00777270"/>
    <w:rsid w:val="00777917"/>
    <w:rsid w:val="00784774"/>
    <w:rsid w:val="00790590"/>
    <w:rsid w:val="00791313"/>
    <w:rsid w:val="00797E47"/>
    <w:rsid w:val="007A0E54"/>
    <w:rsid w:val="007A241F"/>
    <w:rsid w:val="007A4242"/>
    <w:rsid w:val="007A6EB0"/>
    <w:rsid w:val="007A7144"/>
    <w:rsid w:val="007B0693"/>
    <w:rsid w:val="007B0E1F"/>
    <w:rsid w:val="007B1B7C"/>
    <w:rsid w:val="007B4205"/>
    <w:rsid w:val="007C01FF"/>
    <w:rsid w:val="007C1FC2"/>
    <w:rsid w:val="007C2962"/>
    <w:rsid w:val="007C36FC"/>
    <w:rsid w:val="007D4FB7"/>
    <w:rsid w:val="007D55DF"/>
    <w:rsid w:val="007E3BFD"/>
    <w:rsid w:val="007F4ECF"/>
    <w:rsid w:val="007F5ED3"/>
    <w:rsid w:val="007F645C"/>
    <w:rsid w:val="00802BA0"/>
    <w:rsid w:val="00805906"/>
    <w:rsid w:val="0081029F"/>
    <w:rsid w:val="0081061B"/>
    <w:rsid w:val="00811660"/>
    <w:rsid w:val="00814C11"/>
    <w:rsid w:val="00815B1D"/>
    <w:rsid w:val="00816191"/>
    <w:rsid w:val="008161A8"/>
    <w:rsid w:val="00816FFF"/>
    <w:rsid w:val="008170BE"/>
    <w:rsid w:val="00817125"/>
    <w:rsid w:val="00820D82"/>
    <w:rsid w:val="00824915"/>
    <w:rsid w:val="008275B4"/>
    <w:rsid w:val="008323FF"/>
    <w:rsid w:val="0083356D"/>
    <w:rsid w:val="00833961"/>
    <w:rsid w:val="00835E81"/>
    <w:rsid w:val="00843A3F"/>
    <w:rsid w:val="008445AC"/>
    <w:rsid w:val="008476A0"/>
    <w:rsid w:val="008545A1"/>
    <w:rsid w:val="00856D87"/>
    <w:rsid w:val="00857DAB"/>
    <w:rsid w:val="00862FD4"/>
    <w:rsid w:val="00864C61"/>
    <w:rsid w:val="00870E23"/>
    <w:rsid w:val="008728F8"/>
    <w:rsid w:val="008763E5"/>
    <w:rsid w:val="008851FE"/>
    <w:rsid w:val="00894D9F"/>
    <w:rsid w:val="0089606D"/>
    <w:rsid w:val="0089640D"/>
    <w:rsid w:val="00897655"/>
    <w:rsid w:val="008A0F2E"/>
    <w:rsid w:val="008A0FCD"/>
    <w:rsid w:val="008A1513"/>
    <w:rsid w:val="008A3EF2"/>
    <w:rsid w:val="008A5EB5"/>
    <w:rsid w:val="008B074F"/>
    <w:rsid w:val="008B2964"/>
    <w:rsid w:val="008B36D1"/>
    <w:rsid w:val="008B4906"/>
    <w:rsid w:val="008B6835"/>
    <w:rsid w:val="008C0746"/>
    <w:rsid w:val="008C2D7C"/>
    <w:rsid w:val="008C3A29"/>
    <w:rsid w:val="008C77EE"/>
    <w:rsid w:val="008D0CF6"/>
    <w:rsid w:val="008D461F"/>
    <w:rsid w:val="008D4896"/>
    <w:rsid w:val="008D667B"/>
    <w:rsid w:val="008E4C00"/>
    <w:rsid w:val="008E5786"/>
    <w:rsid w:val="008E5BF8"/>
    <w:rsid w:val="008F1452"/>
    <w:rsid w:val="008F2BF2"/>
    <w:rsid w:val="008F318C"/>
    <w:rsid w:val="008F50D5"/>
    <w:rsid w:val="008F66CB"/>
    <w:rsid w:val="008F791B"/>
    <w:rsid w:val="00903487"/>
    <w:rsid w:val="009060F8"/>
    <w:rsid w:val="009069D8"/>
    <w:rsid w:val="00907D5A"/>
    <w:rsid w:val="00910959"/>
    <w:rsid w:val="00911C2D"/>
    <w:rsid w:val="00912C09"/>
    <w:rsid w:val="009154BB"/>
    <w:rsid w:val="009207E0"/>
    <w:rsid w:val="009231FC"/>
    <w:rsid w:val="00923FC8"/>
    <w:rsid w:val="00924794"/>
    <w:rsid w:val="00927106"/>
    <w:rsid w:val="00927842"/>
    <w:rsid w:val="00930F56"/>
    <w:rsid w:val="009334D5"/>
    <w:rsid w:val="00936FCD"/>
    <w:rsid w:val="00937990"/>
    <w:rsid w:val="00940655"/>
    <w:rsid w:val="00942486"/>
    <w:rsid w:val="00945900"/>
    <w:rsid w:val="009462B0"/>
    <w:rsid w:val="009478F4"/>
    <w:rsid w:val="009509AD"/>
    <w:rsid w:val="0095127D"/>
    <w:rsid w:val="00953A19"/>
    <w:rsid w:val="009544F9"/>
    <w:rsid w:val="00954874"/>
    <w:rsid w:val="0095565A"/>
    <w:rsid w:val="00962E50"/>
    <w:rsid w:val="00963014"/>
    <w:rsid w:val="00975AE0"/>
    <w:rsid w:val="00976760"/>
    <w:rsid w:val="00976D28"/>
    <w:rsid w:val="00981C87"/>
    <w:rsid w:val="0098208B"/>
    <w:rsid w:val="00983525"/>
    <w:rsid w:val="00984CB7"/>
    <w:rsid w:val="0099177A"/>
    <w:rsid w:val="009944D9"/>
    <w:rsid w:val="009A2236"/>
    <w:rsid w:val="009A3F6C"/>
    <w:rsid w:val="009A50C4"/>
    <w:rsid w:val="009A6A98"/>
    <w:rsid w:val="009A6C8A"/>
    <w:rsid w:val="009A7E5A"/>
    <w:rsid w:val="009B1BD4"/>
    <w:rsid w:val="009B20C8"/>
    <w:rsid w:val="009B2FD3"/>
    <w:rsid w:val="009C689F"/>
    <w:rsid w:val="009C7900"/>
    <w:rsid w:val="009D03F8"/>
    <w:rsid w:val="009D2A50"/>
    <w:rsid w:val="009D3426"/>
    <w:rsid w:val="009D418C"/>
    <w:rsid w:val="009D659A"/>
    <w:rsid w:val="009D6E5A"/>
    <w:rsid w:val="009E114D"/>
    <w:rsid w:val="009E1876"/>
    <w:rsid w:val="009E5B91"/>
    <w:rsid w:val="009E626C"/>
    <w:rsid w:val="009E7BC2"/>
    <w:rsid w:val="009F18A6"/>
    <w:rsid w:val="009F250D"/>
    <w:rsid w:val="009F4560"/>
    <w:rsid w:val="009F49EE"/>
    <w:rsid w:val="00A01CE9"/>
    <w:rsid w:val="00A0231D"/>
    <w:rsid w:val="00A10682"/>
    <w:rsid w:val="00A12827"/>
    <w:rsid w:val="00A1507E"/>
    <w:rsid w:val="00A16F75"/>
    <w:rsid w:val="00A171A5"/>
    <w:rsid w:val="00A24ACB"/>
    <w:rsid w:val="00A254B5"/>
    <w:rsid w:val="00A27DB0"/>
    <w:rsid w:val="00A3048A"/>
    <w:rsid w:val="00A31108"/>
    <w:rsid w:val="00A3238A"/>
    <w:rsid w:val="00A349AF"/>
    <w:rsid w:val="00A35A6C"/>
    <w:rsid w:val="00A37EA8"/>
    <w:rsid w:val="00A46681"/>
    <w:rsid w:val="00A5041A"/>
    <w:rsid w:val="00A5200C"/>
    <w:rsid w:val="00A533FA"/>
    <w:rsid w:val="00A570A2"/>
    <w:rsid w:val="00A63714"/>
    <w:rsid w:val="00A66F86"/>
    <w:rsid w:val="00A679AE"/>
    <w:rsid w:val="00A71BFD"/>
    <w:rsid w:val="00A73CB4"/>
    <w:rsid w:val="00A748D3"/>
    <w:rsid w:val="00A74E9B"/>
    <w:rsid w:val="00A753E9"/>
    <w:rsid w:val="00A771DB"/>
    <w:rsid w:val="00A778A8"/>
    <w:rsid w:val="00A83EC6"/>
    <w:rsid w:val="00A84FC4"/>
    <w:rsid w:val="00A868D8"/>
    <w:rsid w:val="00A92AE0"/>
    <w:rsid w:val="00A95554"/>
    <w:rsid w:val="00A957C8"/>
    <w:rsid w:val="00A968F8"/>
    <w:rsid w:val="00AA42B7"/>
    <w:rsid w:val="00AA4A0F"/>
    <w:rsid w:val="00AA66D9"/>
    <w:rsid w:val="00AA6CFD"/>
    <w:rsid w:val="00AB4227"/>
    <w:rsid w:val="00AB50EF"/>
    <w:rsid w:val="00AB5119"/>
    <w:rsid w:val="00AC3CFD"/>
    <w:rsid w:val="00AC4711"/>
    <w:rsid w:val="00AC47D8"/>
    <w:rsid w:val="00AC529B"/>
    <w:rsid w:val="00AC7953"/>
    <w:rsid w:val="00AD0B38"/>
    <w:rsid w:val="00AD141A"/>
    <w:rsid w:val="00AD3C0D"/>
    <w:rsid w:val="00AD48E8"/>
    <w:rsid w:val="00AD5E5D"/>
    <w:rsid w:val="00AE008C"/>
    <w:rsid w:val="00AE7B30"/>
    <w:rsid w:val="00AF2B9D"/>
    <w:rsid w:val="00AF4330"/>
    <w:rsid w:val="00AF64ED"/>
    <w:rsid w:val="00AF7351"/>
    <w:rsid w:val="00B019D7"/>
    <w:rsid w:val="00B02271"/>
    <w:rsid w:val="00B0437D"/>
    <w:rsid w:val="00B04F16"/>
    <w:rsid w:val="00B07B21"/>
    <w:rsid w:val="00B21456"/>
    <w:rsid w:val="00B219A1"/>
    <w:rsid w:val="00B26114"/>
    <w:rsid w:val="00B274AA"/>
    <w:rsid w:val="00B3176A"/>
    <w:rsid w:val="00B31B94"/>
    <w:rsid w:val="00B349B2"/>
    <w:rsid w:val="00B45559"/>
    <w:rsid w:val="00B45F5B"/>
    <w:rsid w:val="00B46B2E"/>
    <w:rsid w:val="00B5178B"/>
    <w:rsid w:val="00B547E8"/>
    <w:rsid w:val="00B54CD1"/>
    <w:rsid w:val="00B62D5C"/>
    <w:rsid w:val="00B704EE"/>
    <w:rsid w:val="00B717D8"/>
    <w:rsid w:val="00B71C78"/>
    <w:rsid w:val="00B73366"/>
    <w:rsid w:val="00B7341B"/>
    <w:rsid w:val="00B7675A"/>
    <w:rsid w:val="00B831E5"/>
    <w:rsid w:val="00B843F8"/>
    <w:rsid w:val="00B85510"/>
    <w:rsid w:val="00B855C7"/>
    <w:rsid w:val="00B8745A"/>
    <w:rsid w:val="00B975E2"/>
    <w:rsid w:val="00B97BF1"/>
    <w:rsid w:val="00BA40F2"/>
    <w:rsid w:val="00BA607F"/>
    <w:rsid w:val="00BA6D27"/>
    <w:rsid w:val="00BB2A02"/>
    <w:rsid w:val="00BB6016"/>
    <w:rsid w:val="00BB6A2E"/>
    <w:rsid w:val="00BC03C5"/>
    <w:rsid w:val="00BC089E"/>
    <w:rsid w:val="00BC22EF"/>
    <w:rsid w:val="00BC2B41"/>
    <w:rsid w:val="00BC3DB1"/>
    <w:rsid w:val="00BC4453"/>
    <w:rsid w:val="00BC4CE4"/>
    <w:rsid w:val="00BC4E2E"/>
    <w:rsid w:val="00BD17CD"/>
    <w:rsid w:val="00BD61F0"/>
    <w:rsid w:val="00BE5688"/>
    <w:rsid w:val="00BE6650"/>
    <w:rsid w:val="00BF029C"/>
    <w:rsid w:val="00BF1C39"/>
    <w:rsid w:val="00BF2093"/>
    <w:rsid w:val="00BF3163"/>
    <w:rsid w:val="00BF449E"/>
    <w:rsid w:val="00BF4929"/>
    <w:rsid w:val="00BF5AA3"/>
    <w:rsid w:val="00BF5F47"/>
    <w:rsid w:val="00BF699A"/>
    <w:rsid w:val="00C0147D"/>
    <w:rsid w:val="00C04BAE"/>
    <w:rsid w:val="00C075B5"/>
    <w:rsid w:val="00C0781A"/>
    <w:rsid w:val="00C1083B"/>
    <w:rsid w:val="00C14BDD"/>
    <w:rsid w:val="00C1740E"/>
    <w:rsid w:val="00C209D2"/>
    <w:rsid w:val="00C23200"/>
    <w:rsid w:val="00C2341A"/>
    <w:rsid w:val="00C30ACD"/>
    <w:rsid w:val="00C34437"/>
    <w:rsid w:val="00C344E8"/>
    <w:rsid w:val="00C34702"/>
    <w:rsid w:val="00C36FF5"/>
    <w:rsid w:val="00C37790"/>
    <w:rsid w:val="00C44A4A"/>
    <w:rsid w:val="00C46C13"/>
    <w:rsid w:val="00C46E72"/>
    <w:rsid w:val="00C47A90"/>
    <w:rsid w:val="00C50DB8"/>
    <w:rsid w:val="00C5102C"/>
    <w:rsid w:val="00C54889"/>
    <w:rsid w:val="00C54D22"/>
    <w:rsid w:val="00C55039"/>
    <w:rsid w:val="00C55D8F"/>
    <w:rsid w:val="00C60154"/>
    <w:rsid w:val="00C60B61"/>
    <w:rsid w:val="00C627DE"/>
    <w:rsid w:val="00C64AC9"/>
    <w:rsid w:val="00C66000"/>
    <w:rsid w:val="00C6662E"/>
    <w:rsid w:val="00C708E7"/>
    <w:rsid w:val="00C70C60"/>
    <w:rsid w:val="00C717E3"/>
    <w:rsid w:val="00C7235E"/>
    <w:rsid w:val="00C7326B"/>
    <w:rsid w:val="00C76C62"/>
    <w:rsid w:val="00C83298"/>
    <w:rsid w:val="00C85EBA"/>
    <w:rsid w:val="00C876D9"/>
    <w:rsid w:val="00C9051B"/>
    <w:rsid w:val="00C93A68"/>
    <w:rsid w:val="00C941C5"/>
    <w:rsid w:val="00C9466D"/>
    <w:rsid w:val="00CA1D75"/>
    <w:rsid w:val="00CA1D95"/>
    <w:rsid w:val="00CA3322"/>
    <w:rsid w:val="00CA5BA6"/>
    <w:rsid w:val="00CA738E"/>
    <w:rsid w:val="00CB1953"/>
    <w:rsid w:val="00CB1E4D"/>
    <w:rsid w:val="00CB381B"/>
    <w:rsid w:val="00CB4AEF"/>
    <w:rsid w:val="00CC2CE4"/>
    <w:rsid w:val="00CC35E2"/>
    <w:rsid w:val="00CD01B0"/>
    <w:rsid w:val="00CD0EAF"/>
    <w:rsid w:val="00CD4716"/>
    <w:rsid w:val="00CD735E"/>
    <w:rsid w:val="00CE0B84"/>
    <w:rsid w:val="00CE28F5"/>
    <w:rsid w:val="00CE6D19"/>
    <w:rsid w:val="00CF0650"/>
    <w:rsid w:val="00CF12D7"/>
    <w:rsid w:val="00CF1325"/>
    <w:rsid w:val="00CF738B"/>
    <w:rsid w:val="00D04206"/>
    <w:rsid w:val="00D059B0"/>
    <w:rsid w:val="00D10F22"/>
    <w:rsid w:val="00D12461"/>
    <w:rsid w:val="00D1367B"/>
    <w:rsid w:val="00D14ECC"/>
    <w:rsid w:val="00D1657E"/>
    <w:rsid w:val="00D20703"/>
    <w:rsid w:val="00D20941"/>
    <w:rsid w:val="00D21678"/>
    <w:rsid w:val="00D2517A"/>
    <w:rsid w:val="00D25860"/>
    <w:rsid w:val="00D26C7A"/>
    <w:rsid w:val="00D40378"/>
    <w:rsid w:val="00D42600"/>
    <w:rsid w:val="00D445E7"/>
    <w:rsid w:val="00D44AE4"/>
    <w:rsid w:val="00D46873"/>
    <w:rsid w:val="00D507CB"/>
    <w:rsid w:val="00D51D5F"/>
    <w:rsid w:val="00D53F84"/>
    <w:rsid w:val="00D54689"/>
    <w:rsid w:val="00D554EB"/>
    <w:rsid w:val="00D56B51"/>
    <w:rsid w:val="00D6177D"/>
    <w:rsid w:val="00D646FF"/>
    <w:rsid w:val="00D65223"/>
    <w:rsid w:val="00D710EB"/>
    <w:rsid w:val="00D73093"/>
    <w:rsid w:val="00D76C3F"/>
    <w:rsid w:val="00D82BDA"/>
    <w:rsid w:val="00D87FB3"/>
    <w:rsid w:val="00D90636"/>
    <w:rsid w:val="00D90936"/>
    <w:rsid w:val="00D91C70"/>
    <w:rsid w:val="00D925BD"/>
    <w:rsid w:val="00D93E3F"/>
    <w:rsid w:val="00D9499C"/>
    <w:rsid w:val="00D94A83"/>
    <w:rsid w:val="00D94EBE"/>
    <w:rsid w:val="00D95017"/>
    <w:rsid w:val="00DA0D1A"/>
    <w:rsid w:val="00DA1610"/>
    <w:rsid w:val="00DA2F94"/>
    <w:rsid w:val="00DA4A24"/>
    <w:rsid w:val="00DB079B"/>
    <w:rsid w:val="00DB10B7"/>
    <w:rsid w:val="00DB1EB8"/>
    <w:rsid w:val="00DC1A58"/>
    <w:rsid w:val="00DC5BF4"/>
    <w:rsid w:val="00DD40BC"/>
    <w:rsid w:val="00DE68C7"/>
    <w:rsid w:val="00DE71A0"/>
    <w:rsid w:val="00DE78A6"/>
    <w:rsid w:val="00DF0775"/>
    <w:rsid w:val="00DF4B1E"/>
    <w:rsid w:val="00DF708F"/>
    <w:rsid w:val="00DF757A"/>
    <w:rsid w:val="00E004C1"/>
    <w:rsid w:val="00E010B2"/>
    <w:rsid w:val="00E034A8"/>
    <w:rsid w:val="00E036DF"/>
    <w:rsid w:val="00E03737"/>
    <w:rsid w:val="00E051BA"/>
    <w:rsid w:val="00E05B86"/>
    <w:rsid w:val="00E10B0B"/>
    <w:rsid w:val="00E10F70"/>
    <w:rsid w:val="00E1193A"/>
    <w:rsid w:val="00E15AF7"/>
    <w:rsid w:val="00E15F9A"/>
    <w:rsid w:val="00E233C7"/>
    <w:rsid w:val="00E24D1F"/>
    <w:rsid w:val="00E259B9"/>
    <w:rsid w:val="00E27D19"/>
    <w:rsid w:val="00E32E7D"/>
    <w:rsid w:val="00E338F1"/>
    <w:rsid w:val="00E33E43"/>
    <w:rsid w:val="00E35853"/>
    <w:rsid w:val="00E4001B"/>
    <w:rsid w:val="00E408D9"/>
    <w:rsid w:val="00E42153"/>
    <w:rsid w:val="00E447B1"/>
    <w:rsid w:val="00E51072"/>
    <w:rsid w:val="00E5388F"/>
    <w:rsid w:val="00E655AC"/>
    <w:rsid w:val="00E65686"/>
    <w:rsid w:val="00E65723"/>
    <w:rsid w:val="00E735FB"/>
    <w:rsid w:val="00E74BB8"/>
    <w:rsid w:val="00E80A6A"/>
    <w:rsid w:val="00E814CB"/>
    <w:rsid w:val="00E8208E"/>
    <w:rsid w:val="00E82A25"/>
    <w:rsid w:val="00E85A1F"/>
    <w:rsid w:val="00E861D8"/>
    <w:rsid w:val="00E863D1"/>
    <w:rsid w:val="00E87C71"/>
    <w:rsid w:val="00E90423"/>
    <w:rsid w:val="00E92F0E"/>
    <w:rsid w:val="00E94B18"/>
    <w:rsid w:val="00E977FE"/>
    <w:rsid w:val="00E97EFA"/>
    <w:rsid w:val="00E97FD2"/>
    <w:rsid w:val="00EA0225"/>
    <w:rsid w:val="00EA06FB"/>
    <w:rsid w:val="00EA11A4"/>
    <w:rsid w:val="00EA6048"/>
    <w:rsid w:val="00EA62D1"/>
    <w:rsid w:val="00EA720E"/>
    <w:rsid w:val="00EB25DC"/>
    <w:rsid w:val="00EB78B6"/>
    <w:rsid w:val="00EC40D7"/>
    <w:rsid w:val="00EC7E85"/>
    <w:rsid w:val="00ED606B"/>
    <w:rsid w:val="00EE24C4"/>
    <w:rsid w:val="00EE25DC"/>
    <w:rsid w:val="00EE2A2B"/>
    <w:rsid w:val="00EE73B5"/>
    <w:rsid w:val="00EF095F"/>
    <w:rsid w:val="00EF446B"/>
    <w:rsid w:val="00EF4A5F"/>
    <w:rsid w:val="00EF5A85"/>
    <w:rsid w:val="00EF7546"/>
    <w:rsid w:val="00F03F93"/>
    <w:rsid w:val="00F04493"/>
    <w:rsid w:val="00F04798"/>
    <w:rsid w:val="00F113C7"/>
    <w:rsid w:val="00F114EC"/>
    <w:rsid w:val="00F11A36"/>
    <w:rsid w:val="00F14634"/>
    <w:rsid w:val="00F179E2"/>
    <w:rsid w:val="00F20B4A"/>
    <w:rsid w:val="00F20EC2"/>
    <w:rsid w:val="00F240A8"/>
    <w:rsid w:val="00F24EEC"/>
    <w:rsid w:val="00F3136C"/>
    <w:rsid w:val="00F32E13"/>
    <w:rsid w:val="00F40413"/>
    <w:rsid w:val="00F427AF"/>
    <w:rsid w:val="00F477EB"/>
    <w:rsid w:val="00F500EB"/>
    <w:rsid w:val="00F55126"/>
    <w:rsid w:val="00F60C40"/>
    <w:rsid w:val="00F6253F"/>
    <w:rsid w:val="00F64DBB"/>
    <w:rsid w:val="00F65562"/>
    <w:rsid w:val="00F71027"/>
    <w:rsid w:val="00F71BA6"/>
    <w:rsid w:val="00F76939"/>
    <w:rsid w:val="00F81670"/>
    <w:rsid w:val="00F84C85"/>
    <w:rsid w:val="00F94172"/>
    <w:rsid w:val="00F94762"/>
    <w:rsid w:val="00F94D30"/>
    <w:rsid w:val="00F952E0"/>
    <w:rsid w:val="00F96855"/>
    <w:rsid w:val="00F97908"/>
    <w:rsid w:val="00F97D45"/>
    <w:rsid w:val="00FA0611"/>
    <w:rsid w:val="00FA08DF"/>
    <w:rsid w:val="00FA5F91"/>
    <w:rsid w:val="00FA7030"/>
    <w:rsid w:val="00FA7E63"/>
    <w:rsid w:val="00FB1842"/>
    <w:rsid w:val="00FB3F27"/>
    <w:rsid w:val="00FB52F3"/>
    <w:rsid w:val="00FC1BD2"/>
    <w:rsid w:val="00FC1CB8"/>
    <w:rsid w:val="00FC61E0"/>
    <w:rsid w:val="00FD0623"/>
    <w:rsid w:val="00FD310C"/>
    <w:rsid w:val="00FD3F73"/>
    <w:rsid w:val="00FD5046"/>
    <w:rsid w:val="00FD694E"/>
    <w:rsid w:val="00FE2F88"/>
    <w:rsid w:val="00FE4F9B"/>
    <w:rsid w:val="00FE5410"/>
    <w:rsid w:val="00FE6790"/>
    <w:rsid w:val="00FE6D59"/>
    <w:rsid w:val="00FE7127"/>
    <w:rsid w:val="00FF16CD"/>
    <w:rsid w:val="00FF1D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57C0ACBC"/>
  <w15:docId w15:val="{B9375EBC-7B37-4B2C-B6BE-37B717C9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45EA5"/>
    <w:rPr>
      <w:rFonts w:ascii="Book Antiqua" w:hAnsi="Book Antiqua"/>
    </w:rPr>
  </w:style>
  <w:style w:type="paragraph" w:styleId="1">
    <w:name w:val="heading 1"/>
    <w:next w:val="a2"/>
    <w:qFormat/>
    <w:rsid w:val="0061474E"/>
    <w:pPr>
      <w:spacing w:before="120" w:after="120"/>
      <w:outlineLvl w:val="0"/>
    </w:pPr>
    <w:rPr>
      <w:rFonts w:ascii="Tahoma" w:hAnsi="Tahoma"/>
      <w:b/>
      <w:kern w:val="28"/>
      <w:sz w:val="24"/>
    </w:rPr>
  </w:style>
  <w:style w:type="paragraph" w:styleId="2">
    <w:name w:val="heading 2"/>
    <w:basedOn w:val="1"/>
    <w:next w:val="a2"/>
    <w:qFormat/>
    <w:rsid w:val="0061474E"/>
    <w:pPr>
      <w:keepNext/>
      <w:keepLines/>
      <w:pBdr>
        <w:bottom w:val="single" w:sz="8" w:space="1" w:color="auto"/>
      </w:pBdr>
      <w:spacing w:before="360" w:after="240"/>
      <w:ind w:left="720"/>
      <w:outlineLvl w:val="1"/>
    </w:pPr>
    <w:rPr>
      <w:bCs/>
      <w:iCs/>
      <w:sz w:val="22"/>
      <w:szCs w:val="28"/>
    </w:rPr>
  </w:style>
  <w:style w:type="paragraph" w:styleId="3">
    <w:name w:val="heading 3"/>
    <w:basedOn w:val="2"/>
    <w:next w:val="a2"/>
    <w:qFormat/>
    <w:rsid w:val="0061474E"/>
    <w:pPr>
      <w:pBdr>
        <w:bottom w:val="none" w:sz="0" w:space="0" w:color="auto"/>
      </w:pBdr>
      <w:spacing w:after="60"/>
      <w:outlineLvl w:val="2"/>
    </w:pPr>
    <w:rPr>
      <w:bCs w:val="0"/>
      <w:szCs w:val="26"/>
    </w:rPr>
  </w:style>
  <w:style w:type="paragraph" w:styleId="4">
    <w:name w:val="heading 4"/>
    <w:basedOn w:val="3"/>
    <w:next w:val="a2"/>
    <w:qFormat/>
    <w:rsid w:val="0061474E"/>
    <w:pPr>
      <w:spacing w:before="240" w:after="0"/>
      <w:ind w:left="2160"/>
      <w:outlineLvl w:val="3"/>
    </w:pPr>
    <w:rPr>
      <w:bCs/>
      <w:szCs w:val="28"/>
    </w:rPr>
  </w:style>
  <w:style w:type="paragraph" w:styleId="5">
    <w:name w:val="heading 5"/>
    <w:basedOn w:val="4"/>
    <w:next w:val="a2"/>
    <w:qFormat/>
    <w:rsid w:val="0061474E"/>
    <w:pPr>
      <w:outlineLvl w:val="4"/>
    </w:pPr>
    <w:rPr>
      <w:bCs w:val="0"/>
      <w:i/>
      <w:iCs w:val="0"/>
    </w:rPr>
  </w:style>
  <w:style w:type="paragraph" w:styleId="6">
    <w:name w:val="heading 6"/>
    <w:basedOn w:val="a1"/>
    <w:next w:val="a1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age number"/>
    <w:basedOn w:val="a3"/>
    <w:rsid w:val="0061474E"/>
    <w:rPr>
      <w:rFonts w:ascii="Tahoma" w:hAnsi="Tahoma"/>
      <w:b/>
      <w:sz w:val="24"/>
    </w:rPr>
  </w:style>
  <w:style w:type="paragraph" w:styleId="a7">
    <w:name w:val="header"/>
    <w:basedOn w:val="a1"/>
    <w:rsid w:val="0061474E"/>
    <w:pPr>
      <w:tabs>
        <w:tab w:val="center" w:pos="4320"/>
        <w:tab w:val="right" w:pos="8640"/>
      </w:tabs>
    </w:pPr>
    <w:rPr>
      <w:rFonts w:ascii="New York" w:hAnsi="New York"/>
      <w:noProof/>
    </w:rPr>
  </w:style>
  <w:style w:type="paragraph" w:styleId="a8">
    <w:name w:val="footer"/>
    <w:rsid w:val="0061474E"/>
    <w:pPr>
      <w:tabs>
        <w:tab w:val="right" w:pos="9360"/>
      </w:tabs>
      <w:ind w:left="-720" w:right="-720"/>
    </w:pPr>
    <w:rPr>
      <w:rFonts w:ascii="Tahoma" w:hAnsi="Tahoma"/>
      <w:sz w:val="16"/>
    </w:rPr>
  </w:style>
  <w:style w:type="paragraph" w:styleId="a9">
    <w:name w:val="Title"/>
    <w:next w:val="aa"/>
    <w:qFormat/>
    <w:rsid w:val="0061474E"/>
    <w:pPr>
      <w:outlineLvl w:val="0"/>
    </w:pPr>
    <w:rPr>
      <w:rFonts w:ascii="Helvetica" w:hAnsi="Helvetica"/>
      <w:b/>
      <w:bCs/>
      <w:kern w:val="28"/>
      <w:sz w:val="32"/>
      <w:szCs w:val="32"/>
    </w:rPr>
  </w:style>
  <w:style w:type="paragraph" w:styleId="a2">
    <w:name w:val="Body Text"/>
    <w:link w:val="ab"/>
    <w:rsid w:val="0061474E"/>
    <w:pPr>
      <w:spacing w:after="120"/>
      <w:ind w:left="720"/>
    </w:pPr>
    <w:rPr>
      <w:rFonts w:ascii="Book Antiqua" w:hAnsi="Book Antiqua"/>
      <w:sz w:val="22"/>
    </w:rPr>
  </w:style>
  <w:style w:type="paragraph" w:customStyle="1" w:styleId="CommentLink">
    <w:name w:val="Comment Link"/>
    <w:rsid w:val="0061474E"/>
    <w:pPr>
      <w:ind w:left="360" w:hanging="360"/>
      <w:jc w:val="right"/>
    </w:pPr>
    <w:rPr>
      <w:rFonts w:ascii="Tahoma" w:hAnsi="Tahoma"/>
      <w:i/>
      <w:sz w:val="16"/>
    </w:rPr>
  </w:style>
  <w:style w:type="paragraph" w:customStyle="1" w:styleId="HeaderLeft">
    <w:name w:val="Header Left"/>
    <w:basedOn w:val="a1"/>
    <w:rsid w:val="0061474E"/>
    <w:rPr>
      <w:rFonts w:ascii="Helvetica" w:hAnsi="Helvetica"/>
      <w:i/>
      <w:color w:val="333333"/>
      <w:sz w:val="16"/>
    </w:rPr>
  </w:style>
  <w:style w:type="paragraph" w:customStyle="1" w:styleId="HeadingSection">
    <w:name w:val="Heading Section"/>
    <w:next w:val="a2"/>
    <w:rsid w:val="0061474E"/>
    <w:pPr>
      <w:pageBreakBefore/>
      <w:spacing w:before="840" w:after="840"/>
      <w:ind w:left="720" w:right="1440" w:hanging="1440"/>
    </w:pPr>
    <w:rPr>
      <w:rFonts w:ascii="Book Antiqua" w:hAnsi="Book Antiqua"/>
      <w:b/>
      <w:smallCaps/>
      <w:sz w:val="48"/>
    </w:rPr>
  </w:style>
  <w:style w:type="character" w:styleId="ac">
    <w:name w:val="Hyperlink"/>
    <w:basedOn w:val="a3"/>
    <w:rsid w:val="0061474E"/>
    <w:rPr>
      <w:rFonts w:ascii="Tahoma" w:hAnsi="Tahoma"/>
      <w:i/>
      <w:color w:val="auto"/>
      <w:sz w:val="16"/>
      <w:u w:val="none"/>
    </w:rPr>
  </w:style>
  <w:style w:type="paragraph" w:styleId="a0">
    <w:name w:val="List Bullet"/>
    <w:basedOn w:val="a2"/>
    <w:rsid w:val="0061474E"/>
    <w:pPr>
      <w:numPr>
        <w:numId w:val="1"/>
      </w:numPr>
      <w:tabs>
        <w:tab w:val="clear" w:pos="360"/>
        <w:tab w:val="num" w:pos="1080"/>
      </w:tabs>
      <w:spacing w:before="30" w:after="30"/>
      <w:ind w:left="1080"/>
    </w:pPr>
  </w:style>
  <w:style w:type="paragraph" w:styleId="a">
    <w:name w:val="List Number"/>
    <w:basedOn w:val="a2"/>
    <w:rsid w:val="0061474E"/>
    <w:pPr>
      <w:numPr>
        <w:numId w:val="2"/>
      </w:numPr>
      <w:tabs>
        <w:tab w:val="clear" w:pos="360"/>
        <w:tab w:val="num" w:pos="1080"/>
      </w:tabs>
      <w:spacing w:after="30"/>
      <w:ind w:left="1080"/>
    </w:pPr>
  </w:style>
  <w:style w:type="paragraph" w:customStyle="1" w:styleId="OrganizationName">
    <w:name w:val="Organization Name"/>
    <w:rsid w:val="0061474E"/>
    <w:rPr>
      <w:rFonts w:ascii="Book Antiqua" w:hAnsi="Book Antiqua"/>
    </w:rPr>
  </w:style>
  <w:style w:type="paragraph" w:styleId="aa">
    <w:name w:val="Subtitle"/>
    <w:basedOn w:val="a9"/>
    <w:qFormat/>
    <w:rsid w:val="0061474E"/>
    <w:pPr>
      <w:ind w:left="1440"/>
      <w:outlineLvl w:val="1"/>
    </w:pPr>
    <w:rPr>
      <w:b w:val="0"/>
      <w:sz w:val="28"/>
      <w:szCs w:val="24"/>
    </w:rPr>
  </w:style>
  <w:style w:type="paragraph" w:customStyle="1" w:styleId="SubtitleDocumentName">
    <w:name w:val="Subtitle Document Name"/>
    <w:basedOn w:val="aa"/>
    <w:rsid w:val="0061474E"/>
    <w:rPr>
      <w:bCs w:val="0"/>
      <w:i/>
      <w:iCs/>
    </w:rPr>
  </w:style>
  <w:style w:type="paragraph" w:customStyle="1" w:styleId="TableData">
    <w:name w:val="Table Data"/>
    <w:basedOn w:val="a2"/>
    <w:rsid w:val="0061474E"/>
    <w:pPr>
      <w:tabs>
        <w:tab w:val="left" w:pos="360"/>
      </w:tabs>
      <w:spacing w:before="60" w:after="60"/>
      <w:ind w:left="0"/>
    </w:pPr>
  </w:style>
  <w:style w:type="paragraph" w:customStyle="1" w:styleId="TableDataList">
    <w:name w:val="Table Data List"/>
    <w:basedOn w:val="TableData"/>
    <w:rsid w:val="0061474E"/>
    <w:pPr>
      <w:framePr w:hSpace="180" w:wrap="notBeside" w:vAnchor="text" w:hAnchor="margin" w:y="426"/>
      <w:numPr>
        <w:numId w:val="3"/>
      </w:numPr>
      <w:tabs>
        <w:tab w:val="clear" w:pos="1080"/>
        <w:tab w:val="num" w:pos="720"/>
      </w:tabs>
      <w:spacing w:before="10" w:after="10"/>
      <w:ind w:left="360"/>
    </w:pPr>
  </w:style>
  <w:style w:type="paragraph" w:customStyle="1" w:styleId="TableHeading">
    <w:name w:val="Table Heading"/>
    <w:rsid w:val="0061474E"/>
    <w:pPr>
      <w:spacing w:before="360" w:after="60"/>
      <w:jc w:val="center"/>
    </w:pPr>
    <w:rPr>
      <w:rFonts w:ascii="Tahoma" w:hAnsi="Tahoma"/>
      <w:b/>
      <w:sz w:val="24"/>
    </w:rPr>
  </w:style>
  <w:style w:type="paragraph" w:customStyle="1" w:styleId="TableRowHeading">
    <w:name w:val="Table Row Heading"/>
    <w:basedOn w:val="TableHeading"/>
    <w:rsid w:val="0061474E"/>
    <w:pPr>
      <w:spacing w:before="0"/>
      <w:jc w:val="left"/>
    </w:pPr>
    <w:rPr>
      <w:sz w:val="20"/>
    </w:rPr>
  </w:style>
  <w:style w:type="paragraph" w:styleId="10">
    <w:name w:val="toc 1"/>
    <w:semiHidden/>
    <w:rsid w:val="0061474E"/>
    <w:pPr>
      <w:tabs>
        <w:tab w:val="right" w:leader="dot" w:pos="8856"/>
      </w:tabs>
      <w:spacing w:before="120"/>
    </w:pPr>
    <w:rPr>
      <w:rFonts w:ascii="Helvetica" w:hAnsi="Helvetica"/>
      <w:b/>
    </w:rPr>
  </w:style>
  <w:style w:type="paragraph" w:styleId="20">
    <w:name w:val="toc 2"/>
    <w:basedOn w:val="10"/>
    <w:semiHidden/>
    <w:rsid w:val="0061474E"/>
    <w:pPr>
      <w:spacing w:before="0"/>
      <w:ind w:left="202"/>
    </w:pPr>
    <w:rPr>
      <w:b w:val="0"/>
    </w:rPr>
  </w:style>
  <w:style w:type="paragraph" w:styleId="30">
    <w:name w:val="toc 3"/>
    <w:basedOn w:val="10"/>
    <w:semiHidden/>
    <w:rsid w:val="0061474E"/>
    <w:pPr>
      <w:tabs>
        <w:tab w:val="right" w:leader="dot" w:pos="8640"/>
      </w:tabs>
      <w:spacing w:before="0"/>
      <w:ind w:left="403"/>
    </w:pPr>
    <w:rPr>
      <w:b w:val="0"/>
    </w:rPr>
  </w:style>
  <w:style w:type="paragraph" w:styleId="40">
    <w:name w:val="toc 4"/>
    <w:basedOn w:val="10"/>
    <w:semiHidden/>
    <w:rsid w:val="0061474E"/>
    <w:pPr>
      <w:tabs>
        <w:tab w:val="right" w:leader="dot" w:pos="8640"/>
      </w:tabs>
      <w:spacing w:before="0"/>
      <w:ind w:left="605"/>
    </w:pPr>
    <w:rPr>
      <w:b w:val="0"/>
    </w:rPr>
  </w:style>
  <w:style w:type="paragraph" w:styleId="50">
    <w:name w:val="toc 5"/>
    <w:basedOn w:val="a1"/>
    <w:next w:val="a1"/>
    <w:autoRedefine/>
    <w:semiHidden/>
    <w:rsid w:val="0061474E"/>
    <w:pPr>
      <w:ind w:left="800"/>
    </w:pPr>
  </w:style>
  <w:style w:type="paragraph" w:styleId="60">
    <w:name w:val="toc 6"/>
    <w:basedOn w:val="a1"/>
    <w:next w:val="a1"/>
    <w:autoRedefine/>
    <w:semiHidden/>
    <w:rsid w:val="0061474E"/>
    <w:pPr>
      <w:ind w:left="1000"/>
    </w:pPr>
  </w:style>
  <w:style w:type="paragraph" w:styleId="70">
    <w:name w:val="toc 7"/>
    <w:basedOn w:val="a1"/>
    <w:next w:val="a1"/>
    <w:autoRedefine/>
    <w:semiHidden/>
    <w:rsid w:val="0061474E"/>
    <w:pPr>
      <w:ind w:left="1200"/>
    </w:pPr>
  </w:style>
  <w:style w:type="paragraph" w:styleId="80">
    <w:name w:val="toc 8"/>
    <w:basedOn w:val="a1"/>
    <w:next w:val="a1"/>
    <w:autoRedefine/>
    <w:semiHidden/>
    <w:rsid w:val="0061474E"/>
    <w:pPr>
      <w:ind w:left="1400"/>
    </w:pPr>
  </w:style>
  <w:style w:type="paragraph" w:styleId="90">
    <w:name w:val="toc 9"/>
    <w:basedOn w:val="a1"/>
    <w:next w:val="a1"/>
    <w:autoRedefine/>
    <w:semiHidden/>
    <w:rsid w:val="0061474E"/>
    <w:pPr>
      <w:ind w:left="1600"/>
    </w:pPr>
  </w:style>
  <w:style w:type="character" w:styleId="ad">
    <w:name w:val="FollowedHyperlink"/>
    <w:basedOn w:val="a3"/>
    <w:rsid w:val="0061474E"/>
    <w:rPr>
      <w:color w:val="800080"/>
      <w:u w:val="single"/>
    </w:rPr>
  </w:style>
  <w:style w:type="paragraph" w:styleId="ae">
    <w:name w:val="Balloon Text"/>
    <w:basedOn w:val="a1"/>
    <w:semiHidden/>
    <w:rsid w:val="00B45559"/>
    <w:rPr>
      <w:rFonts w:ascii="Tahoma" w:hAnsi="Tahoma" w:cs="Tahoma"/>
      <w:sz w:val="16"/>
      <w:szCs w:val="16"/>
    </w:rPr>
  </w:style>
  <w:style w:type="table" w:styleId="af">
    <w:name w:val="Table Grid"/>
    <w:basedOn w:val="a4"/>
    <w:rsid w:val="000A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Title">
    <w:name w:val="FrontTitle"/>
    <w:rsid w:val="00485966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a1"/>
    <w:next w:val="a1"/>
    <w:rsid w:val="00485966"/>
    <w:pPr>
      <w:spacing w:after="120"/>
    </w:pPr>
    <w:rPr>
      <w:rFonts w:ascii="Times New Roman" w:hAnsi="Times New Roman"/>
      <w:b/>
      <w:szCs w:val="24"/>
    </w:rPr>
  </w:style>
  <w:style w:type="paragraph" w:customStyle="1" w:styleId="DocumentSubject">
    <w:name w:val="Document Subject"/>
    <w:rsid w:val="00485966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styleId="af0">
    <w:name w:val="annotation reference"/>
    <w:basedOn w:val="a3"/>
    <w:semiHidden/>
    <w:rsid w:val="00BF3163"/>
    <w:rPr>
      <w:sz w:val="16"/>
      <w:szCs w:val="16"/>
    </w:rPr>
  </w:style>
  <w:style w:type="paragraph" w:styleId="af1">
    <w:name w:val="annotation text"/>
    <w:basedOn w:val="a1"/>
    <w:semiHidden/>
    <w:rsid w:val="00BF3163"/>
  </w:style>
  <w:style w:type="paragraph" w:styleId="af2">
    <w:name w:val="annotation subject"/>
    <w:basedOn w:val="af1"/>
    <w:next w:val="af1"/>
    <w:semiHidden/>
    <w:rsid w:val="00BF3163"/>
    <w:rPr>
      <w:b/>
      <w:bCs/>
    </w:rPr>
  </w:style>
  <w:style w:type="character" w:customStyle="1" w:styleId="ab">
    <w:name w:val="Основний текст Знак"/>
    <w:basedOn w:val="a3"/>
    <w:link w:val="a2"/>
    <w:rsid w:val="008F791B"/>
    <w:rPr>
      <w:rFonts w:ascii="Book Antiqua" w:hAnsi="Book Antiqua"/>
      <w:sz w:val="22"/>
    </w:rPr>
  </w:style>
  <w:style w:type="character" w:styleId="af3">
    <w:name w:val="Emphasis"/>
    <w:basedOn w:val="a3"/>
    <w:qFormat/>
    <w:rsid w:val="00675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gif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S\EAS-Projects\Upgrade%20Methodology%20Project\B%20-%20Execution\Solution%20Development\1-5,%2011-%20Project%20Management%20Deliverables\3-%20Project%20Administration%20Deliverables\Template%20-%20Upgrade%20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Props1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Agenda.dot</Template>
  <TotalTime>49</TotalTime>
  <Pages>6</Pages>
  <Words>4343</Words>
  <Characters>2477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Project Vision Statement</vt:lpstr>
      <vt:lpstr>TEMPLATE Project Vision Statement</vt:lpstr>
    </vt:vector>
  </TitlesOfParts>
  <Company>University of Michigan Administrative Information Services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Project Vision Statement</dc:title>
  <dc:creator>Laurie A. Herman</dc:creator>
  <cp:lastModifiedBy>Геннадій Богута</cp:lastModifiedBy>
  <cp:revision>8</cp:revision>
  <cp:lastPrinted>2007-10-11T20:02:00Z</cp:lastPrinted>
  <dcterms:created xsi:type="dcterms:W3CDTF">2024-02-26T20:40:00Z</dcterms:created>
  <dcterms:modified xsi:type="dcterms:W3CDTF">2024-04-03T19:44:00Z</dcterms:modified>
  <cp:contentStatus>DONE DONE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